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Default Extension="jpeg" ContentType="image/jpeg"/>
  <Default Extension="gif" ContentType="image/gif"/>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88415555"/>
        <w:docPartObj>
          <w:docPartGallery w:val="Cover Pages"/>
          <w:docPartUnique/>
        </w:docPartObj>
      </w:sdtPr>
      <w:sdtEndPr/>
      <w:sdtContent>
        <w:p w14:paraId="6B634707" w14:textId="77777777" w:rsidR="003A35D9" w:rsidRDefault="009F07A6">
          <w:pPr>
            <w:pStyle w:val="Logo"/>
          </w:pPr>
          <w:sdt>
            <w:sdtPr>
              <w:alias w:val="Click icon at right to replace logo"/>
              <w:tag w:val="Click icon at right to replace logo"/>
              <w:id w:val="-2090688503"/>
              <w:picture/>
            </w:sdtPr>
            <w:sdtEndPr/>
            <w:sdtContent>
              <w:r w:rsidR="003C7981">
                <w:rPr>
                  <w:noProof/>
                </w:rPr>
                <w:drawing>
                  <wp:inline distT="0" distB="0" distL="0" distR="0" wp14:anchorId="3DA1E78E" wp14:editId="3E6D4E3D">
                    <wp:extent cx="440871" cy="440871"/>
                    <wp:effectExtent l="0" t="0" r="0" b="0"/>
                    <wp:docPr id="1" name="Picture 3" descr="Address Boo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Address Book outline"/>
                            <pic:cNvPicPr>
                              <a:picLocks noChangeAspect="1" noChangeArrowheads="1"/>
                            </pic:cNvPicPr>
                          </pic:nvPicPr>
                          <pic:blipFill>
                            <a:blip r:embed="rId12">
                              <a:extLst>
                                <a:ext uri="{96DAC541-7B7A-43D3-8B79-37D633B846F1}">
                                  <asvg:svgBlip xmlns:asvg="http://schemas.microsoft.com/office/drawing/2016/SVG/main" r:embed="rId13"/>
                                </a:ext>
                              </a:extLst>
                            </a:blip>
                            <a:stretch>
                              <a:fillRect/>
                            </a:stretch>
                          </pic:blipFill>
                          <pic:spPr bwMode="auto">
                            <a:xfrm>
                              <a:off x="0" y="0"/>
                              <a:ext cx="440871" cy="440871"/>
                            </a:xfrm>
                            <a:prstGeom prst="rect">
                              <a:avLst/>
                            </a:prstGeom>
                          </pic:spPr>
                        </pic:pic>
                      </a:graphicData>
                    </a:graphic>
                  </wp:inline>
                </w:drawing>
              </w:r>
            </w:sdtContent>
          </w:sdt>
          <w:r w:rsidR="003C7981">
            <w:rPr>
              <w:noProof/>
            </w:rPr>
            <mc:AlternateContent>
              <mc:Choice Requires="wps">
                <w:drawing>
                  <wp:anchor distT="0" distB="0" distL="114300" distR="114300" simplePos="0" relativeHeight="251660288" behindDoc="0" locked="0" layoutInCell="1" allowOverlap="1" wp14:anchorId="4B7A2A20" wp14:editId="28AEDB41">
                    <wp:simplePos x="0" y="0"/>
                    <wp:positionH relativeFrom="margin">
                      <wp:align>left</wp:align>
                    </wp:positionH>
                    <wp:positionV relativeFrom="margin">
                      <wp:align>bottom</wp:align>
                    </wp:positionV>
                    <wp:extent cx="5943600" cy="621792"/>
                    <wp:effectExtent l="0" t="0" r="0" b="6985"/>
                    <wp:wrapTopAndBottom/>
                    <wp:docPr id="3"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3C7981" w14:paraId="47B87878" w14:textId="77777777">
                                  <w:sdt>
                                    <w:sdtPr>
                                      <w:alias w:val="Address"/>
                                      <w:tag w:val=""/>
                                      <w:id w:val="-640814801"/>
                                      <w:placeholder>
                                        <w:docPart w:val="697DF35B2FAB4027AD109294DAD43C17"/>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14:paraId="63E0A55F" w14:textId="3F44D05E" w:rsidR="003C7981" w:rsidRDefault="00C372A1">
                                          <w:pPr>
                                            <w:pStyle w:val="ContactInfo"/>
                                          </w:pPr>
                                          <w:r>
                                            <w:t xml:space="preserve">Report auto generated in </w:t>
                                          </w:r>
                                          <w:proofErr w:type="spellStart"/>
                                          <w:r>
                                            <w:t>RShiny</w:t>
                                          </w:r>
                                          <w:proofErr w:type="spellEnd"/>
                                        </w:p>
                                      </w:tc>
                                    </w:sdtContent>
                                  </w:sdt>
                                  <w:tc>
                                    <w:tcPr>
                                      <w:tcW w:w="252" w:type="pct"/>
                                    </w:tcPr>
                                    <w:p w14:paraId="3C350E78" w14:textId="77777777" w:rsidR="003C7981" w:rsidRDefault="003C7981">
                                      <w:pPr>
                                        <w:pStyle w:val="ContactInfo"/>
                                      </w:pPr>
                                    </w:p>
                                  </w:tc>
                                  <w:tc>
                                    <w:tcPr>
                                      <w:tcW w:w="1501" w:type="pct"/>
                                    </w:tcPr>
                                    <w:p w14:paraId="6C2C1026" w14:textId="5CDAA545" w:rsidR="003C7981" w:rsidRDefault="003C7981">
                                      <w:pPr>
                                        <w:pStyle w:val="ContactInfo"/>
                                        <w:jc w:val="center"/>
                                      </w:pPr>
                                    </w:p>
                                  </w:tc>
                                  <w:tc>
                                    <w:tcPr>
                                      <w:tcW w:w="252" w:type="pct"/>
                                    </w:tcPr>
                                    <w:p w14:paraId="7174739E" w14:textId="77777777" w:rsidR="003C7981" w:rsidRDefault="003C7981">
                                      <w:pPr>
                                        <w:pStyle w:val="ContactInfo"/>
                                      </w:pPr>
                                    </w:p>
                                  </w:tc>
                                  <w:tc>
                                    <w:tcPr>
                                      <w:tcW w:w="1500" w:type="pct"/>
                                    </w:tcPr>
                                    <w:p w14:paraId="42FB8F62" w14:textId="4E3A7C3F" w:rsidR="003C7981" w:rsidRDefault="00C372A1">
                                      <w:pPr>
                                        <w:pStyle w:val="ContactInfo"/>
                                        <w:jc w:val="right"/>
                                      </w:pPr>
                                      <w:r>
                                        <w:t>For questions, contact</w:t>
                                      </w:r>
                                      <w:r w:rsidR="00385AB9">
                                        <w:t xml:space="preserve"> Dr.</w:t>
                                      </w:r>
                                      <w:r>
                                        <w:t xml:space="preserve"> </w:t>
                                      </w:r>
                                      <w:r w:rsidR="00516316">
                                        <w:t>Steve</w:t>
                                      </w:r>
                                      <w:r w:rsidR="00385AB9">
                                        <w:t xml:space="preserve"> Sherrin</w:t>
                                      </w:r>
                                      <w:r w:rsidR="00516316">
                                        <w:t xml:space="preserve"> at </w:t>
                                      </w:r>
                                      <w:r>
                                        <w:t>sherrins@wit.edu</w:t>
                                      </w:r>
                                    </w:p>
                                  </w:tc>
                                </w:tr>
                              </w:tbl>
                              <w:p w14:paraId="0AF27395" w14:textId="7CB00A1D" w:rsidR="003C7981" w:rsidRDefault="003C7981">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B7A2A20"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3C7981" w14:paraId="47B87878" w14:textId="77777777">
                            <w:sdt>
                              <w:sdtPr>
                                <w:alias w:val="Address"/>
                                <w:tag w:val=""/>
                                <w:id w:val="-640814801"/>
                                <w:placeholder>
                                  <w:docPart w:val="697DF35B2FAB4027AD109294DAD43C17"/>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14:paraId="63E0A55F" w14:textId="3F44D05E" w:rsidR="003C7981" w:rsidRDefault="00C372A1">
                                    <w:pPr>
                                      <w:pStyle w:val="ContactInfo"/>
                                    </w:pPr>
                                    <w:r>
                                      <w:t xml:space="preserve">Report auto generated in </w:t>
                                    </w:r>
                                    <w:proofErr w:type="spellStart"/>
                                    <w:r>
                                      <w:t>RShiny</w:t>
                                    </w:r>
                                    <w:proofErr w:type="spellEnd"/>
                                  </w:p>
                                </w:tc>
                              </w:sdtContent>
                            </w:sdt>
                            <w:tc>
                              <w:tcPr>
                                <w:tcW w:w="252" w:type="pct"/>
                              </w:tcPr>
                              <w:p w14:paraId="3C350E78" w14:textId="77777777" w:rsidR="003C7981" w:rsidRDefault="003C7981">
                                <w:pPr>
                                  <w:pStyle w:val="ContactInfo"/>
                                </w:pPr>
                              </w:p>
                            </w:tc>
                            <w:tc>
                              <w:tcPr>
                                <w:tcW w:w="1501" w:type="pct"/>
                              </w:tcPr>
                              <w:p w14:paraId="6C2C1026" w14:textId="5CDAA545" w:rsidR="003C7981" w:rsidRDefault="003C7981">
                                <w:pPr>
                                  <w:pStyle w:val="ContactInfo"/>
                                  <w:jc w:val="center"/>
                                </w:pPr>
                              </w:p>
                            </w:tc>
                            <w:tc>
                              <w:tcPr>
                                <w:tcW w:w="252" w:type="pct"/>
                              </w:tcPr>
                              <w:p w14:paraId="7174739E" w14:textId="77777777" w:rsidR="003C7981" w:rsidRDefault="003C7981">
                                <w:pPr>
                                  <w:pStyle w:val="ContactInfo"/>
                                </w:pPr>
                              </w:p>
                            </w:tc>
                            <w:tc>
                              <w:tcPr>
                                <w:tcW w:w="1500" w:type="pct"/>
                              </w:tcPr>
                              <w:p w14:paraId="42FB8F62" w14:textId="4E3A7C3F" w:rsidR="003C7981" w:rsidRDefault="00C372A1">
                                <w:pPr>
                                  <w:pStyle w:val="ContactInfo"/>
                                  <w:jc w:val="right"/>
                                </w:pPr>
                                <w:r>
                                  <w:t>For questions, contact</w:t>
                                </w:r>
                                <w:r w:rsidR="00385AB9">
                                  <w:t xml:space="preserve"> Dr.</w:t>
                                </w:r>
                                <w:r>
                                  <w:t xml:space="preserve"> </w:t>
                                </w:r>
                                <w:r w:rsidR="00516316">
                                  <w:t>Steve</w:t>
                                </w:r>
                                <w:r w:rsidR="00385AB9">
                                  <w:t xml:space="preserve"> Sherrin</w:t>
                                </w:r>
                                <w:r w:rsidR="00516316">
                                  <w:t xml:space="preserve"> at </w:t>
                                </w:r>
                                <w:r>
                                  <w:t>sherrins@wit.edu</w:t>
                                </w:r>
                              </w:p>
                            </w:tc>
                          </w:tr>
                        </w:tbl>
                        <w:p w14:paraId="0AF27395" w14:textId="7CB00A1D" w:rsidR="003C7981" w:rsidRDefault="003C7981">
                          <w:pPr>
                            <w:pStyle w:val="TableSpace"/>
                          </w:pPr>
                        </w:p>
                      </w:txbxContent>
                    </v:textbox>
                    <w10:wrap type="topAndBottom" anchorx="margin" anchory="margin"/>
                  </v:shape>
                </w:pict>
              </mc:Fallback>
            </mc:AlternateContent>
          </w:r>
          <w:r w:rsidR="003C7981">
            <w:rPr>
              <w:noProof/>
            </w:rPr>
            <mc:AlternateContent>
              <mc:Choice Requires="wps">
                <w:drawing>
                  <wp:anchor distT="0" distB="0" distL="114300" distR="114300" simplePos="0" relativeHeight="251659264" behindDoc="0" locked="0" layoutInCell="1" allowOverlap="1" wp14:anchorId="571E06FB" wp14:editId="35FEB821">
                    <wp:simplePos x="0" y="0"/>
                    <wp:positionH relativeFrom="margin">
                      <wp:align>left</wp:align>
                    </wp:positionH>
                    <wp:positionV relativeFrom="margin">
                      <wp:align>center</wp:align>
                    </wp:positionV>
                    <wp:extent cx="5486400" cy="1463040"/>
                    <wp:effectExtent l="0" t="0" r="15240" b="1905"/>
                    <wp:wrapTopAndBottom/>
                    <wp:docPr id="4"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565710" w14:textId="33446C85" w:rsidR="003C7981" w:rsidRDefault="009F07A6">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1A40C5">
                                      <w:t>Retention Insights</w:t>
                                    </w:r>
                                  </w:sdtContent>
                                </w:sdt>
                              </w:p>
                              <w:p w14:paraId="6756C765" w14:textId="020EBEAB" w:rsidR="003C7981" w:rsidRDefault="009F07A6">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1A40C5">
                                      <w:t>With National Student Clearinghouse</w:t>
                                    </w:r>
                                  </w:sdtContent>
                                </w:sdt>
                                <w:r w:rsidR="001A40C5">
                                  <w:t xml:space="preserve">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571E06FB" id="Text Box 2" o:spid="_x0000_s1027"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" filled="f" stroked="f" strokeweight=".5pt">
                    <v:textbox style="mso-fit-shape-to-text:t" inset="0,0,0,0">
                      <w:txbxContent>
                        <w:p w14:paraId="0C565710" w14:textId="33446C85" w:rsidR="003C7981" w:rsidRDefault="00537D66">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1A40C5">
                                <w:t>Retention Insights</w:t>
                              </w:r>
                            </w:sdtContent>
                          </w:sdt>
                        </w:p>
                        <w:p w14:paraId="6756C765" w14:textId="020EBEAB" w:rsidR="003C7981" w:rsidRDefault="00537D66">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1A40C5">
                                <w:t>With National Student Clearinghouse</w:t>
                              </w:r>
                            </w:sdtContent>
                          </w:sdt>
                          <w:r w:rsidR="001A40C5">
                            <w:t xml:space="preserve"> Data</w:t>
                          </w:r>
                        </w:p>
                      </w:txbxContent>
                    </v:textbox>
                    <w10:wrap type="topAndBottom" anchorx="margin" anchory="margin"/>
                  </v:shape>
                </w:pict>
              </mc:Fallback>
            </mc:AlternateContent>
          </w:r>
        </w:p>
        <w:p w14:paraId="5AA8CB75" w14:textId="77777777" w:rsidR="003A35D9" w:rsidRDefault="003A35D9"/>
        <w:p w14:paraId="18922158" w14:textId="77777777" w:rsidR="003A35D9" w:rsidRDefault="003C7981">
          <w:r>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noProof/>
        </w:rPr>
      </w:sdtEndPr>
      <w:sdtContent>
        <w:p w14:paraId="3915FEA4" w14:textId="77777777" w:rsidR="003A35D9" w:rsidRDefault="003C7981">
          <w:pPr>
            <w:pStyle w:val="TOCHeading"/>
          </w:pPr>
          <w:r>
            <w:t>Table of Contents</w:t>
          </w:r>
        </w:p>
        <w:p w14:paraId="59395DC7" w14:textId="151A7E64" w:rsidR="001B0FC2" w:rsidRDefault="003C7981">
          <w:pPr>
            <w:pStyle w:val="TOC1"/>
            <w:tabs>
              <w:tab w:val="right" w:leader="dot" w:pos="9350"/>
            </w:tabs>
            <w:rPr>
              <w:b w:val="0"/>
              <w:bCs w:val="0"/>
              <w:noProof/>
              <w:color w:val="auto"/>
              <w:sz w:val="22"/>
              <w:szCs w:val="22"/>
              <w:lang w:eastAsia="en-US"/>
            </w:rPr>
          </w:pPr>
          <w:r>
            <w:rPr>
              <w:b w:val="0"/>
              <w:bCs w:val="0"/>
            </w:rPr>
            <w:fldChar w:fldCharType="begin"/>
          </w:r>
          <w:r>
            <w:rPr>
              <w:b w:val="0"/>
              <w:bCs w:val="0"/>
            </w:rPr>
            <w:instrText xml:space="preserve"> TOC \o "1-2" \n "2-2" \h \z \u </w:instrText>
          </w:r>
          <w:r>
            <w:rPr>
              <w:b w:val="0"/>
              <w:bCs w:val="0"/>
            </w:rPr>
            <w:fldChar w:fldCharType="separate"/>
          </w:r>
          <w:hyperlink w:anchor="_Toc125572138" w:history="1">
            <w:r w:rsidR="001B0FC2" w:rsidRPr="00551906">
              <w:rPr>
                <w:rStyle w:val="Hyperlink"/>
                <w:noProof/>
              </w:rPr>
              <w:t>About This Document</w:t>
            </w:r>
            <w:r w:rsidR="001B0FC2">
              <w:rPr>
                <w:noProof/>
                <w:webHidden/>
              </w:rPr>
              <w:tab/>
            </w:r>
            <w:r w:rsidR="001B0FC2">
              <w:rPr>
                <w:noProof/>
                <w:webHidden/>
              </w:rPr>
              <w:fldChar w:fldCharType="begin"/>
            </w:r>
            <w:r w:rsidR="001B0FC2">
              <w:rPr>
                <w:noProof/>
                <w:webHidden/>
              </w:rPr>
              <w:instrText xml:space="preserve"> PAGEREF _Toc125572138 \h </w:instrText>
            </w:r>
            <w:r w:rsidR="001B0FC2">
              <w:rPr>
                <w:noProof/>
                <w:webHidden/>
              </w:rPr>
            </w:r>
            <w:r w:rsidR="001B0FC2">
              <w:rPr>
                <w:noProof/>
                <w:webHidden/>
              </w:rPr>
              <w:fldChar w:fldCharType="separate"/>
            </w:r>
            <w:r w:rsidR="001B0FC2">
              <w:rPr>
                <w:noProof/>
                <w:webHidden/>
              </w:rPr>
              <w:t>2</w:t>
            </w:r>
            <w:r w:rsidR="001B0FC2">
              <w:rPr>
                <w:noProof/>
                <w:webHidden/>
              </w:rPr>
              <w:fldChar w:fldCharType="end"/>
            </w:r>
          </w:hyperlink>
        </w:p>
        <w:p w14:paraId="08CF859F" w14:textId="3B5A767D" w:rsidR="001B0FC2" w:rsidRDefault="009F07A6">
          <w:pPr>
            <w:pStyle w:val="TOC1"/>
            <w:tabs>
              <w:tab w:val="right" w:leader="dot" w:pos="9350"/>
            </w:tabs>
            <w:rPr>
              <w:b w:val="0"/>
              <w:bCs w:val="0"/>
              <w:noProof/>
              <w:color w:val="auto"/>
              <w:sz w:val="22"/>
              <w:szCs w:val="22"/>
              <w:lang w:eastAsia="en-US"/>
            </w:rPr>
          </w:pPr>
          <w:hyperlink w:anchor="_Toc125572139" w:history="1">
            <w:r w:rsidR="001B0FC2" w:rsidRPr="00551906">
              <w:rPr>
                <w:rStyle w:val="Hyperlink"/>
                <w:noProof/>
              </w:rPr>
              <w:t>Your Data</w:t>
            </w:r>
            <w:r w:rsidR="001B0FC2">
              <w:rPr>
                <w:noProof/>
                <w:webHidden/>
              </w:rPr>
              <w:tab/>
            </w:r>
            <w:r w:rsidR="001B0FC2">
              <w:rPr>
                <w:noProof/>
                <w:webHidden/>
              </w:rPr>
              <w:fldChar w:fldCharType="begin"/>
            </w:r>
            <w:r w:rsidR="001B0FC2">
              <w:rPr>
                <w:noProof/>
                <w:webHidden/>
              </w:rPr>
              <w:instrText xml:space="preserve"> PAGEREF _Toc125572139 \h </w:instrText>
            </w:r>
            <w:r w:rsidR="001B0FC2">
              <w:rPr>
                <w:noProof/>
                <w:webHidden/>
              </w:rPr>
            </w:r>
            <w:r w:rsidR="001B0FC2">
              <w:rPr>
                <w:noProof/>
                <w:webHidden/>
              </w:rPr>
              <w:fldChar w:fldCharType="separate"/>
            </w:r>
            <w:r w:rsidR="001B0FC2">
              <w:rPr>
                <w:noProof/>
                <w:webHidden/>
              </w:rPr>
              <w:t>3</w:t>
            </w:r>
            <w:r w:rsidR="001B0FC2">
              <w:rPr>
                <w:noProof/>
                <w:webHidden/>
              </w:rPr>
              <w:fldChar w:fldCharType="end"/>
            </w:r>
          </w:hyperlink>
        </w:p>
        <w:p w14:paraId="1C45CE93" w14:textId="77777777" w:rsidR="001B0FC2" w:rsidRDefault="009F07A6">
          <w:pPr>
            <w:pStyle w:val="TOC2"/>
            <w:rPr>
              <w:noProof/>
              <w:color w:val="auto"/>
              <w:lang w:eastAsia="en-US"/>
            </w:rPr>
          </w:pPr>
          <w:hyperlink w:anchor="_Toc125572140" w:history="1">
            <w:r w:rsidR="001B0FC2" w:rsidRPr="00551906">
              <w:rPr>
                <w:rStyle w:val="Hyperlink"/>
                <w:noProof/>
              </w:rPr>
              <w:t>Data Methodology</w:t>
            </w:r>
          </w:hyperlink>
        </w:p>
        <w:p w14:paraId="3D129E84" w14:textId="541C7D5E" w:rsidR="001B0FC2" w:rsidRDefault="009F07A6">
          <w:pPr>
            <w:pStyle w:val="TOC1"/>
            <w:tabs>
              <w:tab w:val="right" w:leader="dot" w:pos="9350"/>
            </w:tabs>
            <w:rPr>
              <w:b w:val="0"/>
              <w:bCs w:val="0"/>
              <w:noProof/>
              <w:color w:val="auto"/>
              <w:sz w:val="22"/>
              <w:szCs w:val="22"/>
              <w:lang w:eastAsia="en-US"/>
            </w:rPr>
          </w:pPr>
          <w:hyperlink w:anchor="_Toc125572141" w:history="1">
            <w:r w:rsidR="001B0FC2" w:rsidRPr="00551906">
              <w:rPr>
                <w:rStyle w:val="Hyperlink"/>
                <w:noProof/>
              </w:rPr>
              <w:t>Data Insights</w:t>
            </w:r>
            <w:r w:rsidR="001B0FC2">
              <w:rPr>
                <w:noProof/>
                <w:webHidden/>
              </w:rPr>
              <w:tab/>
            </w:r>
            <w:r w:rsidR="001B0FC2">
              <w:rPr>
                <w:noProof/>
                <w:webHidden/>
              </w:rPr>
              <w:fldChar w:fldCharType="begin"/>
            </w:r>
            <w:r w:rsidR="001B0FC2">
              <w:rPr>
                <w:noProof/>
                <w:webHidden/>
              </w:rPr>
              <w:instrText xml:space="preserve"> PAGEREF _Toc125572141 \h </w:instrText>
            </w:r>
            <w:r w:rsidR="001B0FC2">
              <w:rPr>
                <w:noProof/>
                <w:webHidden/>
              </w:rPr>
            </w:r>
            <w:r w:rsidR="001B0FC2">
              <w:rPr>
                <w:noProof/>
                <w:webHidden/>
              </w:rPr>
              <w:fldChar w:fldCharType="separate"/>
            </w:r>
            <w:r w:rsidR="001B0FC2">
              <w:rPr>
                <w:noProof/>
                <w:webHidden/>
              </w:rPr>
              <w:t>3</w:t>
            </w:r>
            <w:r w:rsidR="001B0FC2">
              <w:rPr>
                <w:noProof/>
                <w:webHidden/>
              </w:rPr>
              <w:fldChar w:fldCharType="end"/>
            </w:r>
          </w:hyperlink>
        </w:p>
        <w:p w14:paraId="0E5801E0" w14:textId="77777777" w:rsidR="001B0FC2" w:rsidRDefault="009F07A6">
          <w:pPr>
            <w:pStyle w:val="TOC2"/>
            <w:rPr>
              <w:noProof/>
              <w:color w:val="auto"/>
              <w:lang w:eastAsia="en-US"/>
            </w:rPr>
          </w:pPr>
          <w:hyperlink w:anchor="_Toc125572142" w:history="1">
            <w:r w:rsidR="001B0FC2" w:rsidRPr="00551906">
              <w:rPr>
                <w:rStyle w:val="Hyperlink"/>
                <w:noProof/>
              </w:rPr>
              <w:t>By Institution</w:t>
            </w:r>
          </w:hyperlink>
        </w:p>
        <w:p w14:paraId="614CB2A2" w14:textId="301BA7B9" w:rsidR="001B0FC2" w:rsidRDefault="009F07A6">
          <w:pPr>
            <w:pStyle w:val="TOC1"/>
            <w:tabs>
              <w:tab w:val="right" w:leader="dot" w:pos="9350"/>
            </w:tabs>
            <w:rPr>
              <w:b w:val="0"/>
              <w:bCs w:val="0"/>
              <w:noProof/>
              <w:color w:val="auto"/>
              <w:sz w:val="22"/>
              <w:szCs w:val="22"/>
              <w:lang w:eastAsia="en-US"/>
            </w:rPr>
          </w:pPr>
          <w:hyperlink w:anchor="_Toc125572143" w:history="1">
            <w:r w:rsidR="001B0FC2" w:rsidRPr="00551906">
              <w:rPr>
                <w:rStyle w:val="Hyperlink"/>
                <w:noProof/>
              </w:rPr>
              <w:t>Appendix</w:t>
            </w:r>
            <w:r w:rsidR="001B0FC2">
              <w:rPr>
                <w:noProof/>
                <w:webHidden/>
              </w:rPr>
              <w:tab/>
            </w:r>
            <w:r w:rsidR="001B0FC2">
              <w:rPr>
                <w:noProof/>
                <w:webHidden/>
              </w:rPr>
              <w:fldChar w:fldCharType="begin"/>
            </w:r>
            <w:r w:rsidR="001B0FC2">
              <w:rPr>
                <w:noProof/>
                <w:webHidden/>
              </w:rPr>
              <w:instrText xml:space="preserve"> PAGEREF _Toc125572143 \h </w:instrText>
            </w:r>
            <w:r w:rsidR="001B0FC2">
              <w:rPr>
                <w:noProof/>
                <w:webHidden/>
              </w:rPr>
            </w:r>
            <w:r w:rsidR="001B0FC2">
              <w:rPr>
                <w:noProof/>
                <w:webHidden/>
              </w:rPr>
              <w:fldChar w:fldCharType="separate"/>
            </w:r>
            <w:r w:rsidR="001B0FC2">
              <w:rPr>
                <w:noProof/>
                <w:webHidden/>
              </w:rPr>
              <w:t>5</w:t>
            </w:r>
            <w:r w:rsidR="001B0FC2">
              <w:rPr>
                <w:noProof/>
                <w:webHidden/>
              </w:rPr>
              <w:fldChar w:fldCharType="end"/>
            </w:r>
          </w:hyperlink>
        </w:p>
        <w:p w14:paraId="566DDCE6" w14:textId="77777777" w:rsidR="001B0FC2" w:rsidRDefault="009F07A6">
          <w:pPr>
            <w:pStyle w:val="TOC2"/>
            <w:rPr>
              <w:noProof/>
              <w:color w:val="auto"/>
              <w:lang w:eastAsia="en-US"/>
            </w:rPr>
          </w:pPr>
          <w:hyperlink w:anchor="_Toc125572144" w:history="1">
            <w:r w:rsidR="001B0FC2" w:rsidRPr="00551906">
              <w:rPr>
                <w:rStyle w:val="Hyperlink"/>
                <w:noProof/>
              </w:rPr>
              <w:t>Data Exclusions</w:t>
            </w:r>
          </w:hyperlink>
        </w:p>
        <w:p w14:paraId="1C20CB5B" w14:textId="4FC03A8C" w:rsidR="003A35D9" w:rsidRDefault="003C7981">
          <w:r>
            <w:rPr>
              <w:b/>
              <w:bCs/>
              <w:sz w:val="26"/>
              <w:szCs w:val="26"/>
            </w:rPr>
            <w:fldChar w:fldCharType="end"/>
          </w:r>
        </w:p>
      </w:sdtContent>
    </w:sdt>
    <w:p w14:paraId="31262A37" w14:textId="77777777" w:rsidR="003A35D9" w:rsidRDefault="003A35D9">
      <w:pPr>
        <w:sectPr w:rsidR="003A35D9">
          <w:pgSz w:w="12240" w:h="15840" w:code="1"/>
          <w:pgMar w:top="1080" w:right="1440" w:bottom="1080" w:left="1440" w:header="720" w:footer="576" w:gutter="0"/>
          <w:pgNumType w:start="0"/>
          <w:cols w:space="720"/>
          <w:titlePg/>
          <w:docGrid w:linePitch="360"/>
        </w:sectPr>
      </w:pPr>
    </w:p>
    <w:p w14:paraId="202E56C0" w14:textId="645B63D8" w:rsidR="003A35D9" w:rsidRDefault="00E74607">
      <w:pPr>
        <w:pStyle w:val="Heading1"/>
      </w:pPr>
      <w:bookmarkStart w:id="0" w:name="_Toc125572138"/>
      <w:r>
        <w:lastRenderedPageBreak/>
        <w:t xml:space="preserve">About This </w:t>
      </w:r>
      <w:bookmarkEnd w:id="0"/>
      <w:r w:rsidR="001B0FC2">
        <w:t>Report</w: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7C5380" w14:paraId="451BA76C" w14:textId="77777777" w:rsidTr="003C798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2CC2C444" w14:textId="77777777" w:rsidR="007C5380" w:rsidRDefault="007C5380" w:rsidP="007C5380">
            <w:pPr>
              <w:pStyle w:val="Icon"/>
              <w:rPr>
                <w:u w:val="double"/>
              </w:rPr>
            </w:pPr>
            <w:r>
              <w:rPr>
                <w:noProof/>
              </w:rPr>
              <mc:AlternateContent>
                <mc:Choice Requires="wpg">
                  <w:drawing>
                    <wp:inline distT="0" distB="0" distL="0" distR="0" wp14:anchorId="07EAA7E1" wp14:editId="503706B4">
                      <wp:extent cx="228600" cy="228600"/>
                      <wp:effectExtent l="0" t="0" r="0" b="0"/>
                      <wp:docPr id="5"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 name="Oval 48"/>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7" name="Freeform 1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2AF1DB4"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">
                      <v:oval id="Oval 48"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" fillcolor="#f24f4f" stroked="f" strokeweight="0">
                        <v:stroke joinstyle="miter"/>
                        <o:lock v:ext="edit" aspectratio="t"/>
                      </v:oval>
                      <v:shape id="Freeform 12"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id w:val="-2059072948"/>
            <w:placeholder>
              <w:docPart w:val="3C7E9FFF025F4F6F94E2C2763BC38719"/>
            </w:placeholder>
            <w:temporary/>
            <w:showingPlcHdr/>
            <w15:appearance w15:val="hidden"/>
          </w:sdtPr>
          <w:sdtEndPr/>
          <w:sdtContent>
            <w:tc>
              <w:tcPr>
                <w:tcW w:w="4655" w:type="pct"/>
                <w:shd w:val="clear" w:color="auto" w:fill="E4E3E2" w:themeFill="background2"/>
              </w:tcPr>
              <w:p w14:paraId="46F0273D" w14:textId="77777777" w:rsidR="007C5380" w:rsidRPr="007C5380" w:rsidRDefault="007C5380" w:rsidP="007C5380">
                <w:pPr>
                  <w:pStyle w:val="TipText"/>
                  <w:cnfStyle w:val="000000000000" w:firstRow="0" w:lastRow="0" w:firstColumn="0" w:lastColumn="0" w:oddVBand="0" w:evenVBand="0" w:oddHBand="0" w:evenHBand="0" w:firstRowFirstColumn="0" w:firstRowLastColumn="0" w:lastRowFirstColumn="0" w:lastRowLastColumn="0"/>
                </w:pPr>
                <w:r w:rsidRPr="007C5380">
                  <w:t xml:space="preserve">Write this last so that you can summarize the most important points from your business plan. </w:t>
                </w:r>
              </w:p>
              <w:p w14:paraId="061E3464" w14:textId="77777777" w:rsidR="007C5380" w:rsidRPr="007C5380" w:rsidRDefault="007C5380" w:rsidP="007C5380">
                <w:pPr>
                  <w:pStyle w:val="TipText"/>
                  <w:cnfStyle w:val="000000000000" w:firstRow="0" w:lastRow="0" w:firstColumn="0" w:lastColumn="0" w:oddVBand="0" w:evenVBand="0" w:oddHBand="0" w:evenHBand="0" w:firstRowFirstColumn="0" w:firstRowLastColumn="0" w:lastRowFirstColumn="0" w:lastRowLastColumn="0"/>
                </w:pPr>
                <w:r w:rsidRPr="007C5380">
                  <w:t>Provide a concise but positive description of your company, including objectives and accomplishments. For example, if your company is established, consider describing what it set out to do, how it has accomplished goals to date, and what lies ahead. If new, summarize what you intend to do, how and when you intend to do it, and how you think you can overcome major obstacles (such as competition).</w:t>
                </w:r>
              </w:p>
              <w:p w14:paraId="4FCCA303" w14:textId="77777777" w:rsidR="007C5380" w:rsidRPr="007C5380" w:rsidRDefault="007C5380" w:rsidP="007C5380">
                <w:pPr>
                  <w:pStyle w:val="TipText"/>
                  <w:cnfStyle w:val="000000000000" w:firstRow="0" w:lastRow="0" w:firstColumn="0" w:lastColumn="0" w:oddVBand="0" w:evenVBand="0" w:oddHBand="0" w:evenHBand="0" w:firstRowFirstColumn="0" w:firstRowLastColumn="0" w:lastRowFirstColumn="0" w:lastRowLastColumn="0"/>
                </w:pPr>
                <w:r w:rsidRPr="007C5380">
                  <w:t>You can also choose to use the following four subheadings to organize and help present the information for your executive summary.</w:t>
                </w:r>
              </w:p>
              <w:p w14:paraId="78969D40" w14:textId="270BD644" w:rsidR="007C5380" w:rsidRPr="007C5380" w:rsidRDefault="007C5380" w:rsidP="007C5380">
                <w:pPr>
                  <w:pStyle w:val="TipText"/>
                  <w:cnfStyle w:val="000000000000" w:firstRow="0" w:lastRow="0" w:firstColumn="0" w:lastColumn="0" w:oddVBand="0" w:evenVBand="0" w:oddHBand="0" w:evenHBand="0" w:firstRowFirstColumn="0" w:firstRowLastColumn="0" w:lastRowFirstColumn="0" w:lastRowLastColumn="0"/>
                </w:pPr>
                <w:r w:rsidRPr="007C5380">
                  <w:t>Note: to delete any tip, such as this one, just click the tip text and then press the spacebar.</w:t>
                </w:r>
              </w:p>
            </w:tc>
          </w:sdtContent>
        </w:sdt>
      </w:tr>
    </w:tbl>
    <w:p w14:paraId="0BF0C677" w14:textId="77777777" w:rsidR="00EF193B" w:rsidRDefault="00EF193B" w:rsidP="00083819">
      <w:pPr>
        <w:pStyle w:val="TipText"/>
        <w:rPr>
          <w:i w:val="0"/>
          <w:iCs w:val="0"/>
        </w:rPr>
      </w:pPr>
    </w:p>
    <w:p w14:paraId="7AE3A603" w14:textId="6E4298E7" w:rsidR="00083819" w:rsidRPr="00083819" w:rsidRDefault="00083819" w:rsidP="00083819">
      <w:pPr>
        <w:pStyle w:val="TipText"/>
        <w:rPr>
          <w:i w:val="0"/>
          <w:iCs w:val="0"/>
          <w:color w:val="404040" w:themeColor="text1" w:themeTint="BF"/>
        </w:rPr>
      </w:pPr>
      <w:r w:rsidRPr="00083819">
        <w:rPr>
          <w:i w:val="0"/>
          <w:iCs w:val="0"/>
          <w:color w:val="404040" w:themeColor="text1" w:themeTint="BF"/>
        </w:rPr>
        <w:t xml:space="preserve">Welcome to the </w:t>
      </w:r>
      <w:proofErr w:type="spellStart"/>
      <w:r w:rsidRPr="00083819">
        <w:rPr>
          <w:i w:val="0"/>
          <w:iCs w:val="0"/>
          <w:color w:val="404040" w:themeColor="text1" w:themeTint="BF"/>
        </w:rPr>
        <w:t>RShiny</w:t>
      </w:r>
      <w:proofErr w:type="spellEnd"/>
      <w:r w:rsidRPr="00083819">
        <w:rPr>
          <w:i w:val="0"/>
          <w:iCs w:val="0"/>
          <w:color w:val="404040" w:themeColor="text1" w:themeTint="BF"/>
        </w:rPr>
        <w:t xml:space="preserve"> app for student retention in higher education! </w:t>
      </w:r>
      <w:r w:rsidR="00EF193B">
        <w:rPr>
          <w:i w:val="0"/>
          <w:iCs w:val="0"/>
          <w:color w:val="404040" w:themeColor="text1" w:themeTint="BF"/>
        </w:rPr>
        <w:t>This</w:t>
      </w:r>
      <w:r w:rsidRPr="00083819">
        <w:rPr>
          <w:i w:val="0"/>
          <w:iCs w:val="0"/>
          <w:color w:val="404040" w:themeColor="text1" w:themeTint="BF"/>
        </w:rPr>
        <w:t xml:space="preserve"> </w:t>
      </w:r>
      <w:r w:rsidR="00EF193B">
        <w:rPr>
          <w:i w:val="0"/>
          <w:iCs w:val="0"/>
          <w:color w:val="404040" w:themeColor="text1" w:themeTint="BF"/>
        </w:rPr>
        <w:t xml:space="preserve">report </w:t>
      </w:r>
      <w:r w:rsidRPr="00083819">
        <w:rPr>
          <w:i w:val="0"/>
          <w:iCs w:val="0"/>
          <w:color w:val="404040" w:themeColor="text1" w:themeTint="BF"/>
        </w:rPr>
        <w:t>is built to work alongside a research project that demonstrates how tracking National Student Clearinghouse (NSC) persistence data can help IR researchers develop timely, relevant, and important data insights for university leaders.</w:t>
      </w:r>
      <w:r w:rsidR="00EF193B">
        <w:rPr>
          <w:i w:val="0"/>
          <w:iCs w:val="0"/>
          <w:color w:val="404040" w:themeColor="text1" w:themeTint="BF"/>
        </w:rPr>
        <w:t xml:space="preserve"> It is</w:t>
      </w:r>
      <w:r w:rsidR="00EF193B" w:rsidRPr="00083819">
        <w:rPr>
          <w:i w:val="0"/>
          <w:iCs w:val="0"/>
          <w:color w:val="404040" w:themeColor="text1" w:themeTint="BF"/>
        </w:rPr>
        <w:t xml:space="preserve"> designed to assist Institutional Research (IR) departments in answering important student retention questions and making data-driven decisions</w:t>
      </w:r>
      <w:r w:rsidR="00EF193B">
        <w:rPr>
          <w:i w:val="0"/>
          <w:iCs w:val="0"/>
          <w:color w:val="404040" w:themeColor="text1" w:themeTint="BF"/>
        </w:rPr>
        <w:t xml:space="preserve"> – all for free.</w:t>
      </w:r>
    </w:p>
    <w:p w14:paraId="2729FC11" w14:textId="16381317" w:rsidR="00083819" w:rsidRPr="00EF193B" w:rsidRDefault="00083819" w:rsidP="00083819">
      <w:pPr>
        <w:rPr>
          <w:rFonts w:asciiTheme="majorHAnsi" w:hAnsiTheme="majorHAnsi"/>
          <w:sz w:val="16"/>
          <w:szCs w:val="16"/>
        </w:rPr>
      </w:pPr>
      <w:r w:rsidRPr="00EF193B">
        <w:rPr>
          <w:rFonts w:asciiTheme="majorHAnsi" w:hAnsiTheme="majorHAnsi"/>
          <w:color w:val="404040" w:themeColor="text1" w:themeTint="BF"/>
          <w:sz w:val="16"/>
          <w:szCs w:val="16"/>
        </w:rPr>
        <w:t xml:space="preserve">Whether you are a researcher looking for new insights, or a university leader looking to improve retention rates, this </w:t>
      </w:r>
      <w:r w:rsidR="00EF193B" w:rsidRPr="00EF193B">
        <w:rPr>
          <w:rFonts w:asciiTheme="majorHAnsi" w:hAnsiTheme="majorHAnsi"/>
          <w:color w:val="404040" w:themeColor="text1" w:themeTint="BF"/>
          <w:sz w:val="16"/>
          <w:szCs w:val="16"/>
        </w:rPr>
        <w:t>report</w:t>
      </w:r>
      <w:r w:rsidRPr="00EF193B">
        <w:rPr>
          <w:rFonts w:asciiTheme="majorHAnsi" w:hAnsiTheme="majorHAnsi"/>
          <w:color w:val="404040" w:themeColor="text1" w:themeTint="BF"/>
          <w:sz w:val="16"/>
          <w:szCs w:val="16"/>
        </w:rPr>
        <w:t xml:space="preserve"> is a valuable tool for anyone interested in student retention in higher education.</w:t>
      </w:r>
    </w:p>
    <w:p w14:paraId="642848F2" w14:textId="78836A2A" w:rsidR="001A40C5" w:rsidRDefault="001A40C5" w:rsidP="007C5380"/>
    <w:p w14:paraId="648CCFEE" w14:textId="1A89C599" w:rsidR="001A40C5" w:rsidRDefault="001A40C5" w:rsidP="007C5380"/>
    <w:p w14:paraId="326E4936" w14:textId="5AE9BC8C" w:rsidR="001A40C5" w:rsidRDefault="001A40C5" w:rsidP="007C5380"/>
    <w:p w14:paraId="53F32AF6" w14:textId="06D8A2E1" w:rsidR="001A40C5" w:rsidRDefault="001A40C5" w:rsidP="007C5380"/>
    <w:p w14:paraId="3FED4763" w14:textId="73DCA38D" w:rsidR="001A40C5" w:rsidRDefault="001A40C5" w:rsidP="007C5380"/>
    <w:p w14:paraId="727B574C" w14:textId="3C0C4A8F" w:rsidR="001A40C5" w:rsidRDefault="001A40C5" w:rsidP="007C5380"/>
    <w:p w14:paraId="3E953195" w14:textId="583B71B5" w:rsidR="001A40C5" w:rsidRDefault="001A40C5" w:rsidP="007C5380"/>
    <w:p w14:paraId="7B8610DB" w14:textId="4813E838" w:rsidR="001A40C5" w:rsidRDefault="001A40C5" w:rsidP="007C5380"/>
    <w:p w14:paraId="3EC0843C" w14:textId="6FC16D52" w:rsidR="001A40C5" w:rsidRDefault="001A40C5" w:rsidP="007C5380"/>
    <w:p w14:paraId="6A8BC458" w14:textId="4B39CB69" w:rsidR="001A40C5" w:rsidRDefault="001A40C5" w:rsidP="007C5380"/>
    <w:p w14:paraId="033D5C8E" w14:textId="77777777" w:rsidR="001A40C5" w:rsidRPr="007C5380" w:rsidRDefault="001A40C5" w:rsidP="007C5380"/>
    <w:p w14:paraId="325ADF27" w14:textId="626502BB" w:rsidR="003A35D9" w:rsidRDefault="00C10142">
      <w:pPr>
        <w:pStyle w:val="Heading1"/>
      </w:pPr>
      <w:bookmarkStart w:id="1" w:name="_Toc125572139"/>
      <w:r>
        <w:lastRenderedPageBreak/>
        <w:t>Your Data</w:t>
      </w:r>
      <w:bookmarkEnd w:id="1"/>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7C5380" w14:paraId="2F6BC99B" w14:textId="77777777" w:rsidTr="003C798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632F9ADB" w14:textId="77777777" w:rsidR="007C5380" w:rsidRDefault="007C5380" w:rsidP="003C7981">
            <w:pPr>
              <w:pStyle w:val="Icon"/>
            </w:pPr>
            <w:r>
              <w:rPr>
                <w:noProof/>
              </w:rPr>
              <mc:AlternateContent>
                <mc:Choice Requires="wpg">
                  <w:drawing>
                    <wp:inline distT="0" distB="0" distL="0" distR="0" wp14:anchorId="4CD8DA8C" wp14:editId="36451622">
                      <wp:extent cx="228600" cy="228600"/>
                      <wp:effectExtent l="0" t="0" r="0" b="0"/>
                      <wp:docPr id="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 name="Oval 66"/>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10" name="Freeform 2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A134F75"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">
                      <v:oval id="Oval 66"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" fillcolor="#f24f4f" stroked="f" strokeweight="0">
                        <v:stroke joinstyle="miter"/>
                        <o:lock v:ext="edit" aspectratio="t"/>
                      </v:oval>
                      <v:shape id="Freeform 28"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14:paraId="3454AC89" w14:textId="2D9BC9CD" w:rsidR="007C5380" w:rsidRPr="007C5380" w:rsidRDefault="006D6F9A" w:rsidP="007C5380">
            <w:pPr>
              <w:pStyle w:val="TipText"/>
              <w:cnfStyle w:val="000000000000" w:firstRow="0" w:lastRow="0" w:firstColumn="0" w:lastColumn="0" w:oddVBand="0" w:evenVBand="0" w:oddHBand="0" w:evenHBand="0" w:firstRowFirstColumn="0" w:firstRowLastColumn="0" w:lastRowFirstColumn="0" w:lastRowLastColumn="0"/>
            </w:pPr>
            <w:r>
              <w:t>Please remember to</w:t>
            </w:r>
            <w:r w:rsidR="001B0FC2">
              <w:t>….</w:t>
            </w:r>
          </w:p>
        </w:tc>
      </w:tr>
    </w:tbl>
    <w:p w14:paraId="5521FDDF" w14:textId="4870FF7F" w:rsidR="007C5380" w:rsidRDefault="007C5380"/>
    <w:p w14:paraId="4C3A4EA0" w14:textId="7C910E6A" w:rsidR="00F33C03" w:rsidRPr="00FE4649" w:rsidRDefault="00FE4649" w:rsidP="00F33C03">
      <w:pPr>
        <w:jc w:val="center"/>
        <w:rPr>
          <w:vanish/>
          <w:highlight w:val="yellow"/>
          <w:specVanish/>
        </w:rPr>
      </w:pPr>
      <w:proofErr w:type="spellStart"/>
      <w:r>
        <w:t>Abc</w:t>
      </w:r>
      <w:proofErr w:type="spellEnd"/>
      <w:r>
        <w:t xml:space="preserve"> </w:t>
      </w:r>
    </w:p>
    <w:p w14:paraId="3EFD47F7" w14:textId="02DB8FA5" w:rsidR="006D4F71" w:rsidRDefault="00D929A0" w:rsidP="00F33C03">
      <w:pPr>
        <w:jc w:val="center"/>
        <w:rPr>
          <w:rFonts w:ascii="Consolas" w:hAnsi="Consolas"/>
          <w:color w:val="333333"/>
          <w:sz w:val="18"/>
          <w:szCs w:val="18"/>
          <w:shd w:val="clear" w:color="auto" w:fill="F7F7F7"/>
        </w:rPr>
      </w:pPr>
      <w:r>
        <w:rPr>
          <w:rFonts w:ascii="Consolas" w:hAnsi="Consolas"/>
          <w:color w:val="333333"/>
          <w:sz w:val="18"/>
          <w:szCs w:val="18"/>
          <w:shd w:val="clear" w:color="auto" w:fill="F7F7F7"/>
        </w:rPr>
        <w:t>'</w:t>
      </w:r>
      <w:r w:rsidR="00FE4649">
        <w:rPr>
          <w:rFonts w:ascii="Consolas" w:hAnsi="Consolas"/>
          <w:color w:val="333333"/>
          <w:sz w:val="18"/>
          <w:szCs w:val="18"/>
          <w:shd w:val="clear" w:color="auto" w:fill="F7F7F7"/>
        </w:rPr>
        <w:t xml:space="preserve">r </w:t>
      </w:r>
      <w:proofErr w:type="spellStart"/>
      <w:r w:rsidR="007A5FB4">
        <w:rPr>
          <w:rFonts w:ascii="Consolas" w:hAnsi="Consolas"/>
          <w:color w:val="333333"/>
          <w:sz w:val="18"/>
          <w:szCs w:val="18"/>
          <w:shd w:val="clear" w:color="auto" w:fill="F7F7F7"/>
        </w:rPr>
        <w:t>nrow</w:t>
      </w:r>
      <w:proofErr w:type="spellEnd"/>
      <w:r w:rsidR="007A5FB4">
        <w:rPr>
          <w:rFonts w:ascii="Consolas" w:hAnsi="Consolas"/>
          <w:color w:val="333333"/>
          <w:sz w:val="18"/>
          <w:szCs w:val="18"/>
          <w:shd w:val="clear" w:color="auto" w:fill="F7F7F7"/>
        </w:rPr>
        <w:t>(</w:t>
      </w:r>
      <w:proofErr w:type="spellStart"/>
      <w:proofErr w:type="gramStart"/>
      <w:r w:rsidR="007A5FB4">
        <w:rPr>
          <w:rFonts w:ascii="Consolas" w:hAnsi="Consolas"/>
          <w:color w:val="333333"/>
          <w:sz w:val="18"/>
          <w:szCs w:val="18"/>
          <w:shd w:val="clear" w:color="auto" w:fill="F7F7F7"/>
        </w:rPr>
        <w:t>df</w:t>
      </w:r>
      <w:proofErr w:type="spellEnd"/>
      <w:r>
        <w:rPr>
          <w:rFonts w:ascii="Consolas" w:hAnsi="Consolas"/>
          <w:color w:val="333333"/>
          <w:sz w:val="18"/>
          <w:szCs w:val="18"/>
          <w:shd w:val="clear" w:color="auto" w:fill="F7F7F7"/>
        </w:rPr>
        <w:t>(</w:t>
      </w:r>
      <w:proofErr w:type="gramEnd"/>
      <w:r>
        <w:rPr>
          <w:rFonts w:ascii="Consolas" w:hAnsi="Consolas"/>
          <w:color w:val="333333"/>
          <w:sz w:val="18"/>
          <w:szCs w:val="18"/>
          <w:shd w:val="clear" w:color="auto" w:fill="F7F7F7"/>
        </w:rPr>
        <w:t>)</w:t>
      </w:r>
      <w:r w:rsidR="007A5FB4">
        <w:rPr>
          <w:rFonts w:ascii="Consolas" w:hAnsi="Consolas"/>
          <w:color w:val="333333"/>
          <w:sz w:val="18"/>
          <w:szCs w:val="18"/>
          <w:shd w:val="clear" w:color="auto" w:fill="F7F7F7"/>
        </w:rPr>
        <w:t>)</w:t>
      </w:r>
      <w:r>
        <w:rPr>
          <w:rFonts w:ascii="Consolas" w:hAnsi="Consolas"/>
          <w:color w:val="333333"/>
          <w:sz w:val="18"/>
          <w:szCs w:val="18"/>
          <w:shd w:val="clear" w:color="auto" w:fill="F7F7F7"/>
        </w:rPr>
        <w:t>'</w:t>
      </w:r>
    </w:p>
    <w:p w14:paraId="73E72444" w14:textId="69F389E0" w:rsidR="00F33C03" w:rsidRPr="00FE4649" w:rsidRDefault="00FE4649" w:rsidP="00F33C03">
      <w:pPr>
        <w:jc w:val="center"/>
        <w:rPr>
          <w:vanish/>
          <w:specVanish/>
        </w:rPr>
      </w:pPr>
      <w:r>
        <w:t xml:space="preserve"> </w:t>
      </w:r>
      <w:r w:rsidR="00F33C03" w:rsidRPr="00DC0941">
        <w:t xml:space="preserve">Below we want to show some plot based on </w:t>
      </w:r>
      <w:proofErr w:type="spellStart"/>
      <w:r w:rsidR="00F33C03" w:rsidRPr="00DC0941">
        <w:rPr>
          <w:rFonts w:ascii="Consolas" w:hAnsi="Consolas" w:cs="Consolas"/>
        </w:rPr>
        <w:t>mtcars</w:t>
      </w:r>
      <w:proofErr w:type="spellEnd"/>
      <w:r w:rsidR="00F33C03" w:rsidRPr="00DC0941">
        <w:t xml:space="preserve"> dataset:</w:t>
      </w:r>
    </w:p>
    <w:p w14:paraId="0567443C" w14:textId="2034E261" w:rsidR="00F33C03" w:rsidRDefault="00FE4649" w:rsidP="00F33C03">
      <w:pPr>
        <w:jc w:val="center"/>
      </w:pPr>
      <w:bookmarkStart w:id="2" w:name="p_mtcars1"/>
      <w:bookmarkEnd w:id="2"/>
      <w:r>
        <w:t xml:space="preserve"> </w:t>
      </w:r>
    </w:p>
    <w:p w14:paraId="27DD54EB" w14:textId="77777777" w:rsidR="004B1704" w:rsidRPr="00DC0941" w:rsidRDefault="004B1704" w:rsidP="00F33C03">
      <w:pPr>
        <w:jc w:val="center"/>
      </w:pPr>
      <w:bookmarkStart w:id="3" w:name="t_t1"/>
      <w:bookmarkEnd w:id="3"/>
    </w:p>
    <w:tbl xmlns:a="http://schemas.openxmlformats.org/drawingml/2006/main" xmlns:pic="http://schemas.openxmlformats.org/drawingml/2006/picture">
      <w:tblPr>
        <w:tblLayout w:type="fixed"/>
        <w:jc w:val="center"/>
        <w:tblLook w:firstRow="1" w:lastRow="0" w:firstColumn="0" w:lastColumn="0" w:noHBand="0" w:noVBand="1"/>
      </w:tblPr>
      <w:tblGrid>
        <w:gridCol w:w="2477"/>
        <w:gridCol w:w="1604"/>
        <w:gridCol w:w="2725"/>
        <w:gridCol w:w="1056"/>
      </w:tblGrid>
      <w:tr>
        <w:trPr>
          <w:trHeight w:val="594"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nsc_first_college_attended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nsc_fall_to_fall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nsc_fall_to_fall_other_school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students</w:t>
            </w:r>
          </w:p>
        </w:tc>
      </w:tr>
      <w:tr>
        <w:trPr>
          <w:trHeight w:val="573"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002225-00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73.0%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4.5%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3,189</w:t>
            </w:r>
          </w:p>
        </w:tc>
      </w:tr>
      <w:tr>
        <w:trPr>
          <w:trHeight w:val="57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002161-00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76.3%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1,013</w:t>
            </w:r>
          </w:p>
        </w:tc>
      </w:tr>
      <w:tr>
        <w:trPr>
          <w:trHeight w:val="54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002221-00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762</w:t>
            </w:r>
          </w:p>
        </w:tc>
      </w:tr>
      <w:tr>
        <w:trPr>
          <w:trHeight w:val="545"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002233-00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628</w:t>
            </w:r>
          </w:p>
        </w:tc>
      </w:tr>
      <w:tr>
        <w:trPr>
          <w:trHeight w:val="54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002222-00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535</w:t>
            </w:r>
          </w:p>
        </w:tc>
      </w:tr>
      <w:tr>
        <w:trPr>
          <w:trHeight w:val="545"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002806-00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301</w:t>
            </w:r>
          </w:p>
        </w:tc>
      </w:tr>
      <w:tr>
        <w:trPr>
          <w:trHeight w:val="545"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002199-00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290</w:t>
            </w:r>
          </w:p>
        </w:tc>
      </w:tr>
      <w:tr>
        <w:trPr>
          <w:trHeight w:val="545"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001417-00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279</w:t>
            </w:r>
          </w:p>
        </w:tc>
      </w:tr>
      <w:tr>
        <w:trPr>
          <w:trHeight w:val="545"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002589-00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275</w:t>
            </w:r>
          </w:p>
        </w:tc>
      </w:tr>
      <w:tr>
        <w:trPr>
          <w:trHeight w:val="545"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003410-00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253</w:t>
            </w:r>
          </w:p>
        </w:tc>
      </w:tr>
      <w:tr>
        <w:trPr>
          <w:trHeight w:val="545"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002210-00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251</w:t>
            </w:r>
          </w:p>
        </w:tc>
      </w:tr>
      <w:tr>
        <w:trPr>
          <w:trHeight w:val="545"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003414-00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232</w:t>
            </w:r>
          </w:p>
        </w:tc>
      </w:tr>
      <w:tr>
        <w:trPr>
          <w:trHeight w:val="545"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002053-00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215</w:t>
            </w:r>
          </w:p>
        </w:tc>
      </w:tr>
      <w:tr>
        <w:trPr>
          <w:trHeight w:val="545"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002803-00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165</w:t>
            </w:r>
          </w:p>
        </w:tc>
      </w:tr>
      <w:tr>
        <w:trPr>
          <w:trHeight w:val="545"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002130-00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133</w:t>
            </w:r>
          </w:p>
        </w:tc>
      </w:tr>
      <w:tr>
        <w:trPr>
          <w:trHeight w:val="545"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002218-00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64.2%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117</w:t>
            </w:r>
          </w:p>
        </w:tc>
      </w:tr>
      <w:tr>
        <w:trPr>
          <w:trHeight w:val="545"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002120-00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79.1%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115</w:t>
            </w:r>
          </w:p>
        </w:tc>
      </w:tr>
      <w:tr>
        <w:trPr>
          <w:trHeight w:val="545" w:hRule="auto"/>
        </w:trPr>
        body18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002226-00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69.6%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3.7%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Garamond" w:hAnsi="Arial" w:eastAsia="Arial" w:cs="Arial"/>
                <w:i w:val="false"/>
                <w:b w:val="false"/>
                <w:u w:val="none"/>
                <w:sz w:val="20"/>
                <w:szCs w:val="20"/>
                <w:color w:val="000000"/>
              </w:rPr>
              <w:t xml:space="preserve">113</w:t>
            </w:r>
          </w:p>
        </w:tc>
      </w:tr>
    </w:tbl>
    <w:p w14:paraId="65B16B44" w14:textId="77777777" w:rsidR="00F33C03" w:rsidRPr="00DC0941" w:rsidRDefault="00F33C03" w:rsidP="00F33C03">
      <w:pPr>
        <w:jc w:val="center"/>
      </w:pPr>
    </w:p>
    <w:p w14:paraId="09D0A69D" w14:textId="77777777" w:rsidR="00F33C03" w:rsidRDefault="00F33C03"/>
    <w:p w14:paraId="1415478E" w14:textId="4AE56418" w:rsidR="003A35D9" w:rsidRDefault="00A41FFE">
      <w:pPr>
        <w:pStyle w:val="Heading2"/>
      </w:pPr>
      <w:bookmarkStart w:id="4" w:name="_Toc125572140"/>
      <w:r>
        <w:t>Data Methodology</w:t>
      </w:r>
      <w:bookmarkEnd w:id="4"/>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7C5380" w14:paraId="07D6049C" w14:textId="77777777" w:rsidTr="003C798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0F66C983" w14:textId="77777777" w:rsidR="007C5380" w:rsidRDefault="007C5380" w:rsidP="003C7981">
            <w:pPr>
              <w:pStyle w:val="Icon"/>
            </w:pPr>
            <w:r>
              <w:rPr>
                <w:noProof/>
              </w:rPr>
              <mc:AlternateContent>
                <mc:Choice Requires="wpg">
                  <w:drawing>
                    <wp:inline distT="0" distB="0" distL="0" distR="0" wp14:anchorId="136EF810" wp14:editId="232F2BE5">
                      <wp:extent cx="228600" cy="228600"/>
                      <wp:effectExtent l="0" t="0" r="0" b="0"/>
                      <wp:docPr id="11"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2" name="Oval 95"/>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13" name="Freeform 3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8F0628B"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">
                      <v:oval id="Oval 95"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" fillcolor="#f24f4f" stroked="f" strokeweight="0">
                        <v:stroke joinstyle="miter"/>
                        <o:lock v:ext="edit" aspectratio="t"/>
                      </v:oval>
                      <v:shape id="Freeform 3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id w:val="-1393575988"/>
            <w:placeholder>
              <w:docPart w:val="59D25FD2E00643E7AB7617261AB9B8E5"/>
            </w:placeholder>
            <w:temporary/>
            <w:showingPlcHdr/>
            <w15:appearance w15:val="hidden"/>
          </w:sdtPr>
          <w:sdtEndPr/>
          <w:sdtContent>
            <w:tc>
              <w:tcPr>
                <w:tcW w:w="4655" w:type="pct"/>
                <w:shd w:val="clear" w:color="auto" w:fill="E4E3E2" w:themeFill="background2"/>
              </w:tcPr>
              <w:p w14:paraId="754D5F88" w14:textId="77777777" w:rsidR="007C5380" w:rsidRPr="007C5380" w:rsidRDefault="007C5380" w:rsidP="007C5380">
                <w:pPr>
                  <w:pStyle w:val="TipText"/>
                  <w:cnfStyle w:val="000000000000" w:firstRow="0" w:lastRow="0" w:firstColumn="0" w:lastColumn="0" w:oddVBand="0" w:evenVBand="0" w:oddHBand="0" w:evenHBand="0" w:firstRowFirstColumn="0" w:firstRowLastColumn="0" w:lastRowFirstColumn="0" w:lastRowLastColumn="0"/>
                </w:pPr>
                <w:r w:rsidRPr="007C5380">
                  <w:t xml:space="preserve">Indicate whether your business is a sole proprietorship, corporation (type), or partnership. If appropriate, define the business type (such as manufacturing, merchandizing, or service). </w:t>
                </w:r>
              </w:p>
              <w:p w14:paraId="3456E668" w14:textId="77777777" w:rsidR="007C5380" w:rsidRPr="007C5380" w:rsidRDefault="007C5380" w:rsidP="007C5380">
                <w:pPr>
                  <w:pStyle w:val="TipText"/>
                  <w:cnfStyle w:val="000000000000" w:firstRow="0" w:lastRow="0" w:firstColumn="0" w:lastColumn="0" w:oddVBand="0" w:evenVBand="0" w:oddHBand="0" w:evenHBand="0" w:firstRowFirstColumn="0" w:firstRowLastColumn="0" w:lastRowFirstColumn="0" w:lastRowLastColumn="0"/>
                </w:pPr>
                <w:r w:rsidRPr="007C5380">
                  <w:t>If licenses or permits are required, describe the requirements for acquiring them and where you are in the process.</w:t>
                </w:r>
              </w:p>
              <w:p w14:paraId="04D20352" w14:textId="77777777" w:rsidR="007C5380" w:rsidRDefault="007C5380" w:rsidP="007C5380">
                <w:pPr>
                  <w:pStyle w:val="TipText"/>
                  <w:cnfStyle w:val="000000000000" w:firstRow="0" w:lastRow="0" w:firstColumn="0" w:lastColumn="0" w:oddVBand="0" w:evenVBand="0" w:oddHBand="0" w:evenHBand="0" w:firstRowFirstColumn="0" w:firstRowLastColumn="0" w:lastRowFirstColumn="0" w:lastRowLastColumn="0"/>
                </w:pPr>
                <w:r w:rsidRPr="007C5380">
                  <w:t>If you have not already stated whether this is a new independent business, a takeover, a franchise or an expansion of a former business, include that here.</w:t>
                </w:r>
              </w:p>
            </w:tc>
          </w:sdtContent>
        </w:sdt>
      </w:tr>
    </w:tbl>
    <w:p w14:paraId="129364F4" w14:textId="5753B088" w:rsidR="001A40C5" w:rsidRDefault="001A40C5">
      <w:pPr>
        <w:pStyle w:val="Heading1"/>
      </w:pPr>
    </w:p>
    <w:p w14:paraId="40A83FDA" w14:textId="11A65DFF" w:rsidR="00132A9C" w:rsidRDefault="00132A9C" w:rsidP="00132A9C"/>
    <w:p w14:paraId="3670C446" w14:textId="627A2199" w:rsidR="00132A9C" w:rsidRDefault="00132A9C" w:rsidP="00132A9C"/>
    <w:p w14:paraId="0267DBE1" w14:textId="70FA982D" w:rsidR="00132A9C" w:rsidRDefault="00132A9C" w:rsidP="00132A9C"/>
    <w:p w14:paraId="58ACE9A9" w14:textId="3B63BB85" w:rsidR="00132A9C" w:rsidRDefault="00132A9C" w:rsidP="00132A9C"/>
    <w:p w14:paraId="7C1DAF49" w14:textId="77777777" w:rsidR="00132A9C" w:rsidRPr="00132A9C" w:rsidRDefault="00132A9C" w:rsidP="00132A9C"/>
    <w:p w14:paraId="4681CA01" w14:textId="5FB67F03" w:rsidR="005533A4" w:rsidRDefault="00C10142">
      <w:pPr>
        <w:pStyle w:val="Heading1"/>
      </w:pPr>
      <w:bookmarkStart w:id="5" w:name="_Toc125572141"/>
      <w:r>
        <w:t>Data Insights</w:t>
      </w:r>
      <w:bookmarkEnd w:id="5"/>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5533A4" w14:paraId="4EF84149" w14:textId="77777777" w:rsidTr="006F528B">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7C2F50AA" w14:textId="77777777" w:rsidR="005533A4" w:rsidRDefault="005533A4" w:rsidP="006F528B">
            <w:pPr>
              <w:pStyle w:val="Icon"/>
            </w:pPr>
            <w:r>
              <w:rPr>
                <w:noProof/>
              </w:rPr>
              <mc:AlternateContent>
                <mc:Choice Requires="wpg">
                  <w:drawing>
                    <wp:inline distT="0" distB="0" distL="0" distR="0" wp14:anchorId="34E05C67" wp14:editId="1E459D6F">
                      <wp:extent cx="228600" cy="228600"/>
                      <wp:effectExtent l="0" t="0" r="0" b="0"/>
                      <wp:docPr id="1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5" name="Oval 63"/>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16" name="Freeform 6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3C4FC58"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">
                      <v:oval id="Oval 6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" fillcolor="#f24f4f" stroked="f" strokeweight="0">
                        <v:stroke joinstyle="miter"/>
                        <o:lock v:ext="edit" aspectratio="t"/>
                      </v:oval>
                      <v:shape id="Freeform 6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id w:val="-1866510129"/>
            <w:placeholder>
              <w:docPart w:val="6B49164E79E64DEF93D6E4701A77937F"/>
            </w:placeholder>
            <w:temporary/>
            <w:showingPlcHdr/>
            <w15:appearance w15:val="hidden"/>
          </w:sdtPr>
          <w:sdtEndPr/>
          <w:sdtContent>
            <w:tc>
              <w:tcPr>
                <w:tcW w:w="4655" w:type="pct"/>
                <w:shd w:val="clear" w:color="auto" w:fill="E4E3E2" w:themeFill="background2"/>
              </w:tcPr>
              <w:p w14:paraId="3E3694D3" w14:textId="77777777" w:rsidR="005533A4" w:rsidRPr="005533A4" w:rsidRDefault="005533A4" w:rsidP="005533A4">
                <w:pPr>
                  <w:pStyle w:val="TipText"/>
                  <w:cnfStyle w:val="000000000000" w:firstRow="0" w:lastRow="0" w:firstColumn="0" w:lastColumn="0" w:oddVBand="0" w:evenVBand="0" w:oddHBand="0" w:evenHBand="0" w:firstRowFirstColumn="0" w:firstRowLastColumn="0" w:lastRowFirstColumn="0" w:lastRowLastColumn="0"/>
                </w:pPr>
                <w:r w:rsidRPr="005533A4">
                  <w:t>How well you market your business can play an important role in its success or failure. It is vital to know as much about your potential customers as possible—who they are, what they want (and don’t want), and expectations they may have.</w:t>
                </w:r>
              </w:p>
            </w:tc>
          </w:sdtContent>
        </w:sdt>
      </w:tr>
    </w:tbl>
    <w:p w14:paraId="24ED772C" w14:textId="77777777" w:rsidR="003A35D9" w:rsidRDefault="003A35D9"/>
    <w:p w14:paraId="45018ACE" w14:textId="0137A663" w:rsidR="003A35D9" w:rsidRDefault="00B92B6C">
      <w:pPr>
        <w:pStyle w:val="Heading2"/>
      </w:pPr>
      <w:bookmarkStart w:id="6" w:name="_Toc125572142"/>
      <w:r>
        <w:lastRenderedPageBreak/>
        <w:t>By Institution</w:t>
      </w:r>
      <w:bookmarkEnd w:id="6"/>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5533A4" w14:paraId="2ED24530" w14:textId="77777777" w:rsidTr="006F528B">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6736E709" w14:textId="77777777" w:rsidR="005533A4" w:rsidRDefault="005533A4" w:rsidP="006F528B">
            <w:pPr>
              <w:pStyle w:val="Icon"/>
            </w:pPr>
            <w:r>
              <w:rPr>
                <w:noProof/>
              </w:rPr>
              <mc:AlternateContent>
                <mc:Choice Requires="wpg">
                  <w:drawing>
                    <wp:inline distT="0" distB="0" distL="0" distR="0" wp14:anchorId="6FB55FC5" wp14:editId="1C280E77">
                      <wp:extent cx="228600" cy="228600"/>
                      <wp:effectExtent l="0" t="0" r="0" b="0"/>
                      <wp:docPr id="17"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8" name="Oval 73"/>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19" name="Freeform 7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B9C5F6E"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">
                      <v:oval id="Oval 7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" fillcolor="#f24f4f" stroked="f" strokeweight="0">
                        <v:stroke joinstyle="miter"/>
                        <o:lock v:ext="edit" aspectratio="t"/>
                      </v:oval>
                      <v:shape id="Freeform 7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id w:val="892015382"/>
            <w:placeholder>
              <w:docPart w:val="D1CA7DCEAFF74ACAA21ECD8EAFD6E39F"/>
            </w:placeholder>
            <w:temporary/>
            <w:showingPlcHdr/>
            <w15:appearance w15:val="hidden"/>
          </w:sdtPr>
          <w:sdtEndPr/>
          <w:sdtContent>
            <w:tc>
              <w:tcPr>
                <w:tcW w:w="4655" w:type="pct"/>
                <w:shd w:val="clear" w:color="auto" w:fill="E4E3E2" w:themeFill="background2"/>
              </w:tcPr>
              <w:p w14:paraId="404A3B2E" w14:textId="77777777" w:rsidR="005533A4" w:rsidRPr="005533A4" w:rsidRDefault="005533A4" w:rsidP="005533A4">
                <w:pPr>
                  <w:pStyle w:val="TipText"/>
                  <w:cnfStyle w:val="000000000000" w:firstRow="0" w:lastRow="0" w:firstColumn="0" w:lastColumn="0" w:oddVBand="0" w:evenVBand="0" w:oddHBand="0" w:evenHBand="0" w:firstRowFirstColumn="0" w:firstRowLastColumn="0" w:lastRowFirstColumn="0" w:lastRowLastColumn="0"/>
                </w:pPr>
                <w:r w:rsidRPr="005533A4">
                  <w:t>What is your target market? (Who is most likely to buy your products or use your services?) What are the demographics? What is the size of your potential customer base?</w:t>
                </w:r>
              </w:p>
              <w:p w14:paraId="7ACD37A9" w14:textId="77777777" w:rsidR="005533A4" w:rsidRPr="005533A4" w:rsidRDefault="005533A4" w:rsidP="005533A4">
                <w:pPr>
                  <w:pStyle w:val="TipText"/>
                  <w:cnfStyle w:val="000000000000" w:firstRow="0" w:lastRow="0" w:firstColumn="0" w:lastColumn="0" w:oddVBand="0" w:evenVBand="0" w:oddHBand="0" w:evenHBand="0" w:firstRowFirstColumn="0" w:firstRowLastColumn="0" w:lastRowFirstColumn="0" w:lastRowLastColumn="0"/>
                </w:pPr>
                <w:r w:rsidRPr="005533A4">
                  <w:t>Where are they? How are you going to let them know who and where you are and what you have to offer?</w:t>
                </w:r>
              </w:p>
              <w:p w14:paraId="2DDD5A70" w14:textId="77777777" w:rsidR="005533A4" w:rsidRPr="005533A4" w:rsidRDefault="005533A4" w:rsidP="005533A4">
                <w:pPr>
                  <w:pStyle w:val="TipText"/>
                  <w:cnfStyle w:val="000000000000" w:firstRow="0" w:lastRow="0" w:firstColumn="0" w:lastColumn="0" w:oddVBand="0" w:evenVBand="0" w:oddHBand="0" w:evenHBand="0" w:firstRowFirstColumn="0" w:firstRowLastColumn="0" w:lastRowFirstColumn="0" w:lastRowLastColumn="0"/>
                </w:pPr>
                <w:r w:rsidRPr="005533A4">
                  <w:t>If you believe that you have something new, innovative or that isn’t generally available: How do you know that there is a market for it—that people are willing to pay for what you have to offer?</w:t>
                </w:r>
              </w:p>
              <w:p w14:paraId="1FE340E6" w14:textId="77777777" w:rsidR="005533A4" w:rsidRPr="005533A4" w:rsidRDefault="005533A4" w:rsidP="005533A4">
                <w:pPr>
                  <w:pStyle w:val="TipText"/>
                  <w:cnfStyle w:val="000000000000" w:firstRow="0" w:lastRow="0" w:firstColumn="0" w:lastColumn="0" w:oddVBand="0" w:evenVBand="0" w:oddHBand="0" w:evenHBand="0" w:firstRowFirstColumn="0" w:firstRowLastColumn="0" w:lastRowFirstColumn="0" w:lastRowLastColumn="0"/>
                </w:pPr>
                <w:r w:rsidRPr="005533A4">
                  <w:t>Consider the market you are trying to reach: Is it growing, shrinking or static?</w:t>
                </w:r>
              </w:p>
              <w:p w14:paraId="6C3D7299" w14:textId="77777777" w:rsidR="005533A4" w:rsidRPr="005533A4" w:rsidRDefault="005533A4" w:rsidP="005533A4">
                <w:pPr>
                  <w:pStyle w:val="TipText"/>
                  <w:cnfStyle w:val="000000000000" w:firstRow="0" w:lastRow="0" w:firstColumn="0" w:lastColumn="0" w:oddVBand="0" w:evenVBand="0" w:oddHBand="0" w:evenHBand="0" w:firstRowFirstColumn="0" w:firstRowLastColumn="0" w:lastRowFirstColumn="0" w:lastRowLastColumn="0"/>
                </w:pPr>
                <w:r w:rsidRPr="005533A4">
                  <w:t>What percentage of the market do you think you will be able to reach? How will you be able to grow your market share?</w:t>
                </w:r>
              </w:p>
              <w:p w14:paraId="0C623685" w14:textId="77777777" w:rsidR="005533A4" w:rsidRPr="005533A4" w:rsidRDefault="005533A4" w:rsidP="005533A4">
                <w:pPr>
                  <w:pStyle w:val="TipText"/>
                  <w:cnfStyle w:val="000000000000" w:firstRow="0" w:lastRow="0" w:firstColumn="0" w:lastColumn="0" w:oddVBand="0" w:evenVBand="0" w:oddHBand="0" w:evenHBand="0" w:firstRowFirstColumn="0" w:firstRowLastColumn="0" w:lastRowFirstColumn="0" w:lastRowLastColumn="0"/>
                </w:pPr>
                <w:r w:rsidRPr="005533A4">
                  <w:t>Note: You might include a chart, such as the one that follows, to demonstrate key points about your market potential at-a-glance.</w:t>
                </w:r>
              </w:p>
            </w:tc>
          </w:sdtContent>
        </w:sdt>
      </w:tr>
    </w:tbl>
    <w:p w14:paraId="53B5171B" w14:textId="77777777" w:rsidR="003A35D9" w:rsidRDefault="003A35D9"/>
    <w:p w14:paraId="65444A63" w14:textId="616DA2B3" w:rsidR="003A35D9" w:rsidRDefault="003A35D9"/>
    <w:p w14:paraId="41B81091" w14:textId="77777777" w:rsidR="003A35D9" w:rsidRDefault="003C7981">
      <w:pPr>
        <w:pStyle w:val="Heading1"/>
        <w:keepNext w:val="0"/>
        <w:keepLines w:val="0"/>
        <w:pageBreakBefore/>
      </w:pPr>
      <w:bookmarkStart w:id="7" w:name="_Toc125572143"/>
      <w:r>
        <w:lastRenderedPageBreak/>
        <w:t>Appendix</w:t>
      </w:r>
      <w:bookmarkEnd w:id="7"/>
    </w:p>
    <w:p w14:paraId="4D606A35" w14:textId="2C0E5732" w:rsidR="003A35D9" w:rsidRDefault="004570C5">
      <w:pPr>
        <w:pStyle w:val="Heading2"/>
      </w:pPr>
      <w:bookmarkStart w:id="8" w:name="_Toc125572144"/>
      <w:r>
        <w:t xml:space="preserve">Data </w:t>
      </w:r>
      <w:r w:rsidR="0077542C">
        <w:t>Exclusions</w:t>
      </w:r>
      <w:bookmarkEnd w:id="8"/>
    </w:p>
    <w:p w14:paraId="036DF23C" w14:textId="77777777" w:rsidR="003A35D9" w:rsidRDefault="003A35D9">
      <w:pPr>
        <w:sectPr w:rsidR="003A35D9">
          <w:footerReference w:type="default" r:id="rId14"/>
          <w:pgSz w:w="12240" w:h="15840" w:code="1"/>
          <w:pgMar w:top="1080" w:right="1440" w:bottom="1080" w:left="1440" w:header="720" w:footer="720" w:gutter="0"/>
          <w:cols w:space="720"/>
          <w:docGrid w:linePitch="360"/>
        </w:sectPr>
      </w:pPr>
    </w:p>
    <w:p w14:paraId="5980CF69" w14:textId="77777777" w:rsidR="003A35D9" w:rsidRDefault="003A35D9" w:rsidP="00C372A1">
      <w:pPr>
        <w:pStyle w:val="Heading2"/>
        <w:keepNext w:val="0"/>
        <w:keepLines w:val="0"/>
        <w:pageBreakBefore/>
      </w:pPr>
    </w:p>
    <w:sectPr w:rsidR="003A35D9" w:rsidSect="00C372A1">
      <w:pgSz w:w="15840" w:h="12240" w:orient="landscape" w:code="1"/>
      <w:pgMar w:top="1440" w:right="1080" w:bottom="1440" w:left="1080" w:header="720" w:footer="720" w:gutter="0"/>
      <w:cols w:space="720"/>
      <w:docGrid w:linePitch="36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3ED0A" w14:textId="77777777" w:rsidR="00F33C03" w:rsidRDefault="00F33C03">
      <w:pPr>
        <w:spacing w:after="0" w:line="240" w:lineRule="auto"/>
      </w:pPr>
      <w:r>
        <w:separator/>
      </w:r>
    </w:p>
  </w:endnote>
  <w:endnote w:type="continuationSeparator" w:id="0">
    <w:p w14:paraId="5471EE96" w14:textId="77777777" w:rsidR="00F33C03" w:rsidRDefault="00F33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E108" w14:textId="09956FB7" w:rsidR="003C7981" w:rsidRDefault="009F07A6">
    <w:pPr>
      <w:pStyle w:val="Footer"/>
    </w:pPr>
    <w:sdt>
      <w:sdtPr>
        <w:alias w:val="Title"/>
        <w:tag w:val=""/>
        <w:id w:val="280004402"/>
        <w:placeholder>
          <w:docPart w:val="F48ACB8374E54578ACBD4D657CBAC8A3"/>
        </w:placeholder>
        <w:dataBinding w:prefixMappings="xmlns:ns0='http://purl.org/dc/elements/1.1/' xmlns:ns1='http://schemas.openxmlformats.org/package/2006/metadata/core-properties' " w:xpath="/ns1:coreProperties[1]/ns0:title[1]" w:storeItemID="{6C3C8BC8-F283-45AE-878A-BAB7291924A1}"/>
        <w:text/>
      </w:sdtPr>
      <w:sdtEndPr/>
      <w:sdtContent>
        <w:r w:rsidR="001A40C5">
          <w:t>Retention Insights</w:t>
        </w:r>
      </w:sdtContent>
    </w:sdt>
    <w:r w:rsidR="003C7981">
      <w:t xml:space="preserve"> - </w:t>
    </w:r>
    <w:sdt>
      <w:sdtPr>
        <w:alias w:val="Date"/>
        <w:tag w:val=""/>
        <w:id w:val="-1976370188"/>
        <w:placeholder>
          <w:docPart w:val="F61A470ECA364882B969C88BCE52961F"/>
        </w:placeholder>
        <w:dataBinding w:prefixMappings="xmlns:ns0='http://schemas.microsoft.com/office/2006/coverPageProps' " w:xpath="/ns0:CoverPageProperties[1]/ns0:PublishDate[1]" w:storeItemID="{55AF091B-3C7A-41E3-B477-F2FDAA23CFDA}"/>
        <w:date w:fullDate="2023-01-19T00:00:00Z">
          <w:dateFormat w:val="MMMM yyyy"/>
          <w:lid w:val="en-US"/>
          <w:storeMappedDataAs w:val="dateTime"/>
          <w:calendar w:val="gregorian"/>
        </w:date>
      </w:sdtPr>
      <w:sdtEndPr/>
      <w:sdtContent>
        <w:r w:rsidR="001A40C5">
          <w:t>January 2023</w:t>
        </w:r>
      </w:sdtContent>
    </w:sdt>
    <w:r w:rsidR="003C7981">
      <w:ptab w:relativeTo="margin" w:alignment="right" w:leader="none"/>
    </w:r>
    <w:r w:rsidR="003C7981">
      <w:fldChar w:fldCharType="begin"/>
    </w:r>
    <w:r w:rsidR="003C7981">
      <w:instrText xml:space="preserve"> PAGE   \* MERGEFORMAT </w:instrText>
    </w:r>
    <w:r w:rsidR="003C7981">
      <w:fldChar w:fldCharType="separate"/>
    </w:r>
    <w:r w:rsidR="003C7981">
      <w:rPr>
        <w:noProof/>
      </w:rPr>
      <w:t>6</w:t>
    </w:r>
    <w:r w:rsidR="003C798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C7A39" w14:textId="77777777" w:rsidR="00F33C03" w:rsidRDefault="00F33C03">
      <w:pPr>
        <w:spacing w:after="0" w:line="240" w:lineRule="auto"/>
      </w:pPr>
      <w:r>
        <w:separator/>
      </w:r>
    </w:p>
  </w:footnote>
  <w:footnote w:type="continuationSeparator" w:id="0">
    <w:p w14:paraId="6105E750" w14:textId="77777777" w:rsidR="00F33C03" w:rsidRDefault="00F33C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35B5A"/>
    <w:multiLevelType w:val="hybridMultilevel"/>
    <w:tmpl w:val="4644F518"/>
    <w:lvl w:ilvl="0" w:tplc="5F0E09F6">
      <w:start w:val="1"/>
      <w:numFmt w:val="bullet"/>
      <w:pStyle w:val="TipText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6294361">
    <w:abstractNumId w:val="2"/>
  </w:num>
  <w:num w:numId="2" w16cid:durableId="905644608">
    <w:abstractNumId w:val="0"/>
  </w:num>
  <w:num w:numId="3" w16cid:durableId="1135415489">
    <w:abstractNumId w:val="1"/>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77F"/>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customStyle="1" w:styleId="TipTextBullet">
    <w:name w:val="Tip Text Bullet"/>
    <w:basedOn w:val="TipText"/>
    <w:qFormat/>
    <w:rsid w:val="007C5380"/>
    <w:pPr>
      <w:numPr>
        <w:numId w:val="2"/>
      </w:numPr>
    </w:pPr>
    <w:rPr>
      <w:color w:val="404040" w:themeColor="text1" w:themeTint="BF"/>
    </w:rPr>
  </w:style>
  <w:style w:type="character" w:styleId="Strong">
    <w:name w:val="Strong"/>
    <w:basedOn w:val="DefaultParagraphFont"/>
    <w:uiPriority w:val="22"/>
    <w:qFormat/>
    <w:rsid w:val="00C6277F"/>
    <w:rPr>
      <w:b/>
      <w:bCs/>
    </w:rPr>
  </w:style>
  <w:style w:type="paragraph" w:customStyle="1" w:styleId="redstyle">
    <w:name w:val="red style"/>
    <w:basedOn w:val="Normal"/>
    <w:link w:val="redstyleChar"/>
    <w:qFormat/>
    <w:rsid w:val="00F33C03"/>
    <w:pPr>
      <w:spacing w:after="160" w:line="259" w:lineRule="auto"/>
      <w:jc w:val="center"/>
    </w:pPr>
    <w:rPr>
      <w:rFonts w:asciiTheme="majorHAnsi" w:eastAsiaTheme="minorHAnsi" w:hAnsiTheme="majorHAnsi" w:cstheme="majorBidi"/>
      <w:color w:val="FF0000"/>
      <w:sz w:val="22"/>
      <w:szCs w:val="22"/>
      <w:lang w:eastAsia="en-US"/>
    </w:rPr>
  </w:style>
  <w:style w:type="character" w:customStyle="1" w:styleId="redstyleChar">
    <w:name w:val="red style Char"/>
    <w:basedOn w:val="Heading1Char"/>
    <w:link w:val="redstyle"/>
    <w:rsid w:val="00F33C03"/>
    <w:rPr>
      <w:rFonts w:asciiTheme="majorHAnsi" w:eastAsiaTheme="minorHAnsi" w:hAnsiTheme="majorHAnsi" w:cstheme="majorBidi"/>
      <w:color w:val="FF000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95474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settings" Target="settings.xml"/>
<Relationship Id="rId13" Type="http://schemas.openxmlformats.org/officeDocument/2006/relationships/image" Target="media/image2.svg"/>
<Relationship Id="rId3" Type="http://schemas.openxmlformats.org/officeDocument/2006/relationships/customXml" Target="../customXml/item3.xml"/>
<Relationship Id="rId7" Type="http://schemas.openxmlformats.org/officeDocument/2006/relationships/styles" Target="styles.xml"/>
<Relationship Id="rId12" Type="http://schemas.openxmlformats.org/officeDocument/2006/relationships/image" Target="media/image1.png"/>
<Relationship Id="rId17" Type="http://schemas.openxmlformats.org/officeDocument/2006/relationships/theme" Target="theme/theme1.xml"/>
<Relationship Id="rId2" Type="http://schemas.openxmlformats.org/officeDocument/2006/relationships/customXml" Target="../customXml/item2.xml"/>
<Relationship Id="rId16" Type="http://schemas.openxmlformats.org/officeDocument/2006/relationships/glossaryDocument" Target="glossary/document.xml"/>
<Relationship Id="rId1" Type="http://schemas.openxmlformats.org/officeDocument/2006/relationships/customXml" Target="../customXml/item1.xml"/>
<Relationship Id="rId6" Type="http://schemas.openxmlformats.org/officeDocument/2006/relationships/numbering" Target="numbering.xml"/>
<Relationship Id="rId11" Type="http://schemas.openxmlformats.org/officeDocument/2006/relationships/endnotes" Target="endnotes.xml"/>
<Relationship Id="rId5" Type="http://schemas.openxmlformats.org/officeDocument/2006/relationships/customXml" Target="../customXml/item5.xml"/>
<Relationship Id="rId15" Type="http://schemas.openxmlformats.org/officeDocument/2006/relationships/fontTable" Target="fontTable.xml"/>
<Relationship Id="rId10" Type="http://schemas.openxmlformats.org/officeDocument/2006/relationships/footnotes" Target="footnotes.xml"/>
<Relationship Id="rId4" Type="http://schemas.openxmlformats.org/officeDocument/2006/relationships/customXml" Target="../customXml/item4.xml"/>
<Relationship Id="rId9" Type="http://schemas.openxmlformats.org/officeDocument/2006/relationships/webSettings" Target="webSettings.xml"/>
<Relationship Id="rId14" Type="http://schemas.openxmlformats.org/officeDocument/2006/relationships/footer" Target="footer1.xml"/>
<Relationship Id="rId18" Type="http://schemas.openxmlformats.org/officeDocument/2006/relationships/hyperlink" Target="NA"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errins\AppData\Roaming\Microsoft\Templates\Business%20pla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C7E9FFF025F4F6F94E2C2763BC38719"/>
        <w:category>
          <w:name w:val="General"/>
          <w:gallery w:val="placeholder"/>
        </w:category>
        <w:types>
          <w:type w:val="bbPlcHdr"/>
        </w:types>
        <w:behaviors>
          <w:behavior w:val="content"/>
        </w:behaviors>
        <w:guid w:val="{775576E5-EEA4-409C-8A7C-C4866A1CB972}"/>
      </w:docPartPr>
      <w:docPartBody>
        <w:p w:rsidR="00EB20A3" w:rsidRPr="007C5380" w:rsidRDefault="00C76DA6" w:rsidP="007C5380">
          <w:pPr>
            <w:pStyle w:val="TipText"/>
          </w:pPr>
          <w:r w:rsidRPr="007C5380">
            <w:t xml:space="preserve">Write this last so that you can summarize the most important points from your business plan. </w:t>
          </w:r>
        </w:p>
        <w:p w:rsidR="00EB20A3" w:rsidRPr="007C5380" w:rsidRDefault="00C76DA6" w:rsidP="007C5380">
          <w:pPr>
            <w:pStyle w:val="TipText"/>
          </w:pPr>
          <w:r w:rsidRPr="007C5380">
            <w:t>Provide a concise but positive description of your company, including objectives and accomplishments. For example, if your company is established, consider describing what it set out to do, how it has accomplished goals to date, and what lies ahead. If new, summarize what you intend to do, how and when you intend to do it, and how you think you can overcome major obstacles (such as competition).</w:t>
          </w:r>
        </w:p>
        <w:p w:rsidR="00EB20A3" w:rsidRPr="007C5380" w:rsidRDefault="00C76DA6" w:rsidP="007C5380">
          <w:pPr>
            <w:pStyle w:val="TipText"/>
          </w:pPr>
          <w:r w:rsidRPr="007C5380">
            <w:t>You can also choose to use the following four subheadings to organize and help present the information for your executive summary.</w:t>
          </w:r>
        </w:p>
        <w:p w:rsidR="00C76DA6" w:rsidRDefault="00C76DA6">
          <w:pPr>
            <w:pStyle w:val="3C7E9FFF025F4F6F94E2C2763BC38719"/>
          </w:pPr>
          <w:r w:rsidRPr="007C5380">
            <w:t>Note: to delete any tip, such as this one, just click the tip text and then press the spacebar.</w:t>
          </w:r>
        </w:p>
      </w:docPartBody>
    </w:docPart>
    <w:docPart>
      <w:docPartPr>
        <w:name w:val="59D25FD2E00643E7AB7617261AB9B8E5"/>
        <w:category>
          <w:name w:val="General"/>
          <w:gallery w:val="placeholder"/>
        </w:category>
        <w:types>
          <w:type w:val="bbPlcHdr"/>
        </w:types>
        <w:behaviors>
          <w:behavior w:val="content"/>
        </w:behaviors>
        <w:guid w:val="{42733123-31AB-4909-B1B9-F67B9E88AF47}"/>
      </w:docPartPr>
      <w:docPartBody>
        <w:p w:rsidR="00EB20A3" w:rsidRPr="007C5380" w:rsidRDefault="00C76DA6" w:rsidP="007C5380">
          <w:pPr>
            <w:pStyle w:val="TipText"/>
          </w:pPr>
          <w:r w:rsidRPr="007C5380">
            <w:t xml:space="preserve">Indicate whether your business is a sole proprietorship, corporation (type), or partnership. If appropriate, define the business type (such as manufacturing, merchandizing, or service). </w:t>
          </w:r>
        </w:p>
        <w:p w:rsidR="00EB20A3" w:rsidRPr="007C5380" w:rsidRDefault="00C76DA6" w:rsidP="007C5380">
          <w:pPr>
            <w:pStyle w:val="TipText"/>
          </w:pPr>
          <w:r w:rsidRPr="007C5380">
            <w:t>If licenses or permits are required, describe the requirements for acquiring them and where you are in the process.</w:t>
          </w:r>
        </w:p>
        <w:p w:rsidR="00C76DA6" w:rsidRDefault="00C76DA6">
          <w:pPr>
            <w:pStyle w:val="59D25FD2E00643E7AB7617261AB9B8E5"/>
          </w:pPr>
          <w:r w:rsidRPr="007C5380">
            <w:t>If you have not already stated whether this is a new independent business, a takeover, a franchise or an expansion of a former business, include that here.</w:t>
          </w:r>
        </w:p>
      </w:docPartBody>
    </w:docPart>
    <w:docPart>
      <w:docPartPr>
        <w:name w:val="6B49164E79E64DEF93D6E4701A77937F"/>
        <w:category>
          <w:name w:val="General"/>
          <w:gallery w:val="placeholder"/>
        </w:category>
        <w:types>
          <w:type w:val="bbPlcHdr"/>
        </w:types>
        <w:behaviors>
          <w:behavior w:val="content"/>
        </w:behaviors>
        <w:guid w:val="{29A5DCCA-005F-4393-BAB0-0A4CC4829766}"/>
      </w:docPartPr>
      <w:docPartBody>
        <w:p w:rsidR="00C76DA6" w:rsidRDefault="00C76DA6">
          <w:pPr>
            <w:pStyle w:val="6B49164E79E64DEF93D6E4701A77937F"/>
          </w:pPr>
          <w:r w:rsidRPr="005533A4">
            <w:t>How well you market your business can play an important role in its success or failure. It is vital to know as much about your potential customers as possible—who they are, what they want (and don’t want), and expectations they may have.</w:t>
          </w:r>
        </w:p>
      </w:docPartBody>
    </w:docPart>
    <w:docPart>
      <w:docPartPr>
        <w:name w:val="D1CA7DCEAFF74ACAA21ECD8EAFD6E39F"/>
        <w:category>
          <w:name w:val="General"/>
          <w:gallery w:val="placeholder"/>
        </w:category>
        <w:types>
          <w:type w:val="bbPlcHdr"/>
        </w:types>
        <w:behaviors>
          <w:behavior w:val="content"/>
        </w:behaviors>
        <w:guid w:val="{969468B8-03EA-4E04-8B47-B6DF0883317A}"/>
      </w:docPartPr>
      <w:docPartBody>
        <w:p w:rsidR="00EB20A3" w:rsidRPr="005533A4" w:rsidRDefault="00C76DA6" w:rsidP="005533A4">
          <w:pPr>
            <w:pStyle w:val="TipText"/>
          </w:pPr>
          <w:r w:rsidRPr="005533A4">
            <w:t>What is your target market? (Who is most likely to buy your products or use your services?) What are the demographics? What is the size of your potential customer base?</w:t>
          </w:r>
        </w:p>
        <w:p w:rsidR="00EB20A3" w:rsidRPr="005533A4" w:rsidRDefault="00C76DA6" w:rsidP="005533A4">
          <w:pPr>
            <w:pStyle w:val="TipText"/>
          </w:pPr>
          <w:r w:rsidRPr="005533A4">
            <w:t>Where are they? How are you going to let them know who and where you are and what you have to offer?</w:t>
          </w:r>
        </w:p>
        <w:p w:rsidR="00EB20A3" w:rsidRPr="005533A4" w:rsidRDefault="00C76DA6" w:rsidP="005533A4">
          <w:pPr>
            <w:pStyle w:val="TipText"/>
          </w:pPr>
          <w:r w:rsidRPr="005533A4">
            <w:t>If you believe that you have something new, innovative or that isn’t generally available: How do you know that there is a market for it—that people are willing to pay for what you have to offer?</w:t>
          </w:r>
        </w:p>
        <w:p w:rsidR="00EB20A3" w:rsidRPr="005533A4" w:rsidRDefault="00C76DA6" w:rsidP="005533A4">
          <w:pPr>
            <w:pStyle w:val="TipText"/>
          </w:pPr>
          <w:r w:rsidRPr="005533A4">
            <w:t>Consider the market you are trying to reach: Is it growing, shrinking or static?</w:t>
          </w:r>
        </w:p>
        <w:p w:rsidR="00EB20A3" w:rsidRPr="005533A4" w:rsidRDefault="00C76DA6" w:rsidP="005533A4">
          <w:pPr>
            <w:pStyle w:val="TipText"/>
          </w:pPr>
          <w:r w:rsidRPr="005533A4">
            <w:t>What percentage of the market do you think you will be able to reach? How will you be able to grow your market share?</w:t>
          </w:r>
        </w:p>
        <w:p w:rsidR="00C76DA6" w:rsidRDefault="00C76DA6">
          <w:pPr>
            <w:pStyle w:val="D1CA7DCEAFF74ACAA21ECD8EAFD6E39F"/>
          </w:pPr>
          <w:r w:rsidRPr="005533A4">
            <w:t>Note: You might include a chart, such as the one that follows, to demonstrate key points about your market potential at-a-glance.</w:t>
          </w:r>
        </w:p>
      </w:docPartBody>
    </w:docPart>
    <w:docPart>
      <w:docPartPr>
        <w:name w:val="697DF35B2FAB4027AD109294DAD43C17"/>
        <w:category>
          <w:name w:val="General"/>
          <w:gallery w:val="placeholder"/>
        </w:category>
        <w:types>
          <w:type w:val="bbPlcHdr"/>
        </w:types>
        <w:behaviors>
          <w:behavior w:val="content"/>
        </w:behaviors>
        <w:guid w:val="{A1650107-09A5-4D71-AEDE-5368B39AAA25}"/>
      </w:docPartPr>
      <w:docPartBody>
        <w:p w:rsidR="00C76DA6" w:rsidRDefault="00C76DA6">
          <w:pPr>
            <w:pStyle w:val="697DF35B2FAB4027AD109294DAD43C17"/>
          </w:pPr>
          <w:r>
            <w:t>[Street Address]</w:t>
          </w:r>
          <w:r>
            <w:br/>
            <w:t>[City, ST ZIP Code]</w:t>
          </w:r>
        </w:p>
      </w:docPartBody>
    </w:docPart>
    <w:docPart>
      <w:docPartPr>
        <w:name w:val="F48ACB8374E54578ACBD4D657CBAC8A3"/>
        <w:category>
          <w:name w:val="General"/>
          <w:gallery w:val="placeholder"/>
        </w:category>
        <w:types>
          <w:type w:val="bbPlcHdr"/>
        </w:types>
        <w:behaviors>
          <w:behavior w:val="content"/>
        </w:behaviors>
        <w:guid w:val="{701E0E4B-CB8C-482F-B739-FA0FA098FCE2}"/>
      </w:docPartPr>
      <w:docPartBody>
        <w:p w:rsidR="00C76DA6" w:rsidRDefault="00C76DA6">
          <w:pPr>
            <w:pStyle w:val="F48ACB8374E54578ACBD4D657CBAC8A3"/>
          </w:pPr>
          <w:r>
            <w:t>[Business Plan Title]</w:t>
          </w:r>
        </w:p>
      </w:docPartBody>
    </w:docPart>
    <w:docPart>
      <w:docPartPr>
        <w:name w:val="F61A470ECA364882B969C88BCE52961F"/>
        <w:category>
          <w:name w:val="General"/>
          <w:gallery w:val="placeholder"/>
        </w:category>
        <w:types>
          <w:type w:val="bbPlcHdr"/>
        </w:types>
        <w:behaviors>
          <w:behavior w:val="content"/>
        </w:behaviors>
        <w:guid w:val="{6619F46B-7E61-4D48-B99F-99503E953021}"/>
      </w:docPartPr>
      <w:docPartBody>
        <w:p w:rsidR="00C76DA6" w:rsidRDefault="00C76DA6">
          <w:pPr>
            <w:pStyle w:val="F61A470ECA364882B969C88BCE52961F"/>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35B5A"/>
    <w:multiLevelType w:val="hybridMultilevel"/>
    <w:tmpl w:val="4644F518"/>
    <w:lvl w:ilvl="0" w:tplc="5F0E09F6">
      <w:start w:val="1"/>
      <w:numFmt w:val="bullet"/>
      <w:pStyle w:val="TipText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421074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DA6"/>
    <w:rsid w:val="004B2EA9"/>
    <w:rsid w:val="00835F0B"/>
    <w:rsid w:val="008D1C3E"/>
    <w:rsid w:val="00C76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pText">
    <w:name w:val="Tip Text"/>
    <w:basedOn w:val="Normal"/>
    <w:uiPriority w:val="99"/>
    <w:pPr>
      <w:spacing w:before="160" w:line="264" w:lineRule="auto"/>
      <w:ind w:right="576"/>
    </w:pPr>
    <w:rPr>
      <w:rFonts w:asciiTheme="majorHAnsi" w:eastAsiaTheme="majorEastAsia" w:hAnsiTheme="majorHAnsi" w:cstheme="majorBidi"/>
      <w:i/>
      <w:iCs/>
      <w:color w:val="44546A" w:themeColor="text2"/>
      <w:sz w:val="16"/>
      <w:szCs w:val="16"/>
      <w:lang w:eastAsia="ja-JP"/>
    </w:rPr>
  </w:style>
  <w:style w:type="paragraph" w:customStyle="1" w:styleId="3C7E9FFF025F4F6F94E2C2763BC38719">
    <w:name w:val="3C7E9FFF025F4F6F94E2C2763BC38719"/>
  </w:style>
  <w:style w:type="paragraph" w:customStyle="1" w:styleId="AF262F9DA13E49B1B8E0EBF296CD3DA8">
    <w:name w:val="AF262F9DA13E49B1B8E0EBF296CD3DA8"/>
  </w:style>
  <w:style w:type="paragraph" w:customStyle="1" w:styleId="D91B9CB5DF6D4E719F74243042A17F79">
    <w:name w:val="D91B9CB5DF6D4E719F74243042A17F79"/>
  </w:style>
  <w:style w:type="paragraph" w:customStyle="1" w:styleId="01DD12280A2F42F4881F5C0B691037E8">
    <w:name w:val="01DD12280A2F42F4881F5C0B691037E8"/>
  </w:style>
  <w:style w:type="paragraph" w:customStyle="1" w:styleId="2AE1529756D14D75838BC97C91C06DA5">
    <w:name w:val="2AE1529756D14D75838BC97C91C06DA5"/>
  </w:style>
  <w:style w:type="paragraph" w:customStyle="1" w:styleId="163FEB98636E48AFA908BD7EBC260C79">
    <w:name w:val="163FEB98636E48AFA908BD7EBC260C79"/>
  </w:style>
  <w:style w:type="paragraph" w:customStyle="1" w:styleId="59D25FD2E00643E7AB7617261AB9B8E5">
    <w:name w:val="59D25FD2E00643E7AB7617261AB9B8E5"/>
  </w:style>
  <w:style w:type="paragraph" w:customStyle="1" w:styleId="C324474BE07445C796A9E4C1FDB16DC9">
    <w:name w:val="C324474BE07445C796A9E4C1FDB16DC9"/>
  </w:style>
  <w:style w:type="paragraph" w:customStyle="1" w:styleId="TipTextBullet">
    <w:name w:val="Tip Text Bullet"/>
    <w:basedOn w:val="Normal"/>
    <w:qFormat/>
    <w:pPr>
      <w:numPr>
        <w:numId w:val="1"/>
      </w:numPr>
      <w:spacing w:before="160" w:line="264" w:lineRule="auto"/>
      <w:ind w:right="576"/>
    </w:pPr>
    <w:rPr>
      <w:rFonts w:asciiTheme="majorHAnsi" w:eastAsiaTheme="majorEastAsia" w:hAnsiTheme="majorHAnsi" w:cstheme="majorBidi"/>
      <w:i/>
      <w:iCs/>
      <w:color w:val="404040" w:themeColor="text1" w:themeTint="BF"/>
      <w:sz w:val="16"/>
      <w:szCs w:val="16"/>
      <w:lang w:eastAsia="ja-JP"/>
    </w:rPr>
  </w:style>
  <w:style w:type="paragraph" w:customStyle="1" w:styleId="BE84BDF3AE7149348E62F5A9C447B143">
    <w:name w:val="BE84BDF3AE7149348E62F5A9C447B143"/>
  </w:style>
  <w:style w:type="paragraph" w:customStyle="1" w:styleId="28AC332A51244C0988625F757758D61C">
    <w:name w:val="28AC332A51244C0988625F757758D61C"/>
  </w:style>
  <w:style w:type="paragraph" w:customStyle="1" w:styleId="6C0E629454C6439A875D2F58C695A98A">
    <w:name w:val="6C0E629454C6439A875D2F58C695A98A"/>
  </w:style>
  <w:style w:type="paragraph" w:customStyle="1" w:styleId="6E6861DF44EC46A89B5C2148C0FBA4B6">
    <w:name w:val="6E6861DF44EC46A89B5C2148C0FBA4B6"/>
  </w:style>
  <w:style w:type="paragraph" w:customStyle="1" w:styleId="E556C36CC41849C9A7D721785442DA07">
    <w:name w:val="E556C36CC41849C9A7D721785442DA07"/>
  </w:style>
  <w:style w:type="paragraph" w:customStyle="1" w:styleId="3854E70EEDA644E7AD4A69C370F5FC51">
    <w:name w:val="3854E70EEDA644E7AD4A69C370F5FC51"/>
  </w:style>
  <w:style w:type="paragraph" w:customStyle="1" w:styleId="18BFDAA1303F4501BFED05E32FF3B0BD">
    <w:name w:val="18BFDAA1303F4501BFED05E32FF3B0BD"/>
  </w:style>
  <w:style w:type="paragraph" w:customStyle="1" w:styleId="FF5FE5FB929B4428933C9EB2A81C9B0A">
    <w:name w:val="FF5FE5FB929B4428933C9EB2A81C9B0A"/>
  </w:style>
  <w:style w:type="paragraph" w:customStyle="1" w:styleId="546954D1DD5242408E1D070A5BCEDAA8">
    <w:name w:val="546954D1DD5242408E1D070A5BCEDAA8"/>
  </w:style>
  <w:style w:type="paragraph" w:customStyle="1" w:styleId="DCAC234E1EF049EDB6BBED7F1767B0CA">
    <w:name w:val="DCAC234E1EF049EDB6BBED7F1767B0CA"/>
  </w:style>
  <w:style w:type="paragraph" w:customStyle="1" w:styleId="0415F340A086472B8858B31D1E9269F9">
    <w:name w:val="0415F340A086472B8858B31D1E9269F9"/>
  </w:style>
  <w:style w:type="paragraph" w:customStyle="1" w:styleId="D755E16CD45F4474B12F5F2C8B75CB27">
    <w:name w:val="D755E16CD45F4474B12F5F2C8B75CB27"/>
  </w:style>
  <w:style w:type="paragraph" w:customStyle="1" w:styleId="2A872EC0DBF5412DAC25E8A288C73F2F">
    <w:name w:val="2A872EC0DBF5412DAC25E8A288C73F2F"/>
  </w:style>
  <w:style w:type="paragraph" w:customStyle="1" w:styleId="DB4D928B084A4467A38394B0288D3632">
    <w:name w:val="DB4D928B084A4467A38394B0288D3632"/>
  </w:style>
  <w:style w:type="paragraph" w:customStyle="1" w:styleId="B21912F3804D4E9D80C9CC597F7EDD9D">
    <w:name w:val="B21912F3804D4E9D80C9CC597F7EDD9D"/>
  </w:style>
  <w:style w:type="paragraph" w:customStyle="1" w:styleId="925382A7A6A7488097BCAC2566D09904">
    <w:name w:val="925382A7A6A7488097BCAC2566D09904"/>
  </w:style>
  <w:style w:type="paragraph" w:customStyle="1" w:styleId="6B49164E79E64DEF93D6E4701A77937F">
    <w:name w:val="6B49164E79E64DEF93D6E4701A77937F"/>
  </w:style>
  <w:style w:type="paragraph" w:customStyle="1" w:styleId="D1CA7DCEAFF74ACAA21ECD8EAFD6E39F">
    <w:name w:val="D1CA7DCEAFF74ACAA21ECD8EAFD6E39F"/>
  </w:style>
  <w:style w:type="paragraph" w:customStyle="1" w:styleId="CCB85ED6015D485FB731BA0780600CC1">
    <w:name w:val="CCB85ED6015D485FB731BA0780600CC1"/>
  </w:style>
  <w:style w:type="paragraph" w:customStyle="1" w:styleId="4BCAEAF10F8947A7A762590BD155B7B8">
    <w:name w:val="4BCAEAF10F8947A7A762590BD155B7B8"/>
  </w:style>
  <w:style w:type="paragraph" w:customStyle="1" w:styleId="DC85ED11CF81440D89D254135331F60C">
    <w:name w:val="DC85ED11CF81440D89D254135331F60C"/>
  </w:style>
  <w:style w:type="paragraph" w:customStyle="1" w:styleId="E03BBF60B26E444B85B4E87AAD525D82">
    <w:name w:val="E03BBF60B26E444B85B4E87AAD525D82"/>
  </w:style>
  <w:style w:type="paragraph" w:customStyle="1" w:styleId="C184289161884BE99192F217D9ACF20B">
    <w:name w:val="C184289161884BE99192F217D9ACF20B"/>
  </w:style>
  <w:style w:type="paragraph" w:customStyle="1" w:styleId="B822040CCD3D4879B7BBB4D0032185CD">
    <w:name w:val="B822040CCD3D4879B7BBB4D0032185CD"/>
  </w:style>
  <w:style w:type="paragraph" w:customStyle="1" w:styleId="7ED0FF13F6124BAFBF9D737A5C95B833">
    <w:name w:val="7ED0FF13F6124BAFBF9D737A5C95B833"/>
  </w:style>
  <w:style w:type="paragraph" w:customStyle="1" w:styleId="03E50DD5D0034C49B9EC55C9EC927891">
    <w:name w:val="03E50DD5D0034C49B9EC55C9EC927891"/>
  </w:style>
  <w:style w:type="paragraph" w:customStyle="1" w:styleId="5A257B77D7B442C496BB7DC67B7888A7">
    <w:name w:val="5A257B77D7B442C496BB7DC67B7888A7"/>
  </w:style>
  <w:style w:type="paragraph" w:customStyle="1" w:styleId="53A527EEC9374690AA60E8377E6E9C0D">
    <w:name w:val="53A527EEC9374690AA60E8377E6E9C0D"/>
  </w:style>
  <w:style w:type="paragraph" w:customStyle="1" w:styleId="2737947B82E5416CBF483D31CC03AB9C">
    <w:name w:val="2737947B82E5416CBF483D31CC03AB9C"/>
  </w:style>
  <w:style w:type="paragraph" w:customStyle="1" w:styleId="0A3E286AFD6E433897A807C6E2122B13">
    <w:name w:val="0A3E286AFD6E433897A807C6E2122B13"/>
  </w:style>
  <w:style w:type="paragraph" w:customStyle="1" w:styleId="67860DDF83944EC59F46FDE591354E85">
    <w:name w:val="67860DDF83944EC59F46FDE591354E85"/>
  </w:style>
  <w:style w:type="character" w:styleId="Strong">
    <w:name w:val="Strong"/>
    <w:basedOn w:val="DefaultParagraphFont"/>
    <w:uiPriority w:val="22"/>
    <w:qFormat/>
    <w:rPr>
      <w:b/>
      <w:bCs/>
    </w:rPr>
  </w:style>
  <w:style w:type="paragraph" w:customStyle="1" w:styleId="BF1CA4A324D94CB6A5C4724F62F27072">
    <w:name w:val="BF1CA4A324D94CB6A5C4724F62F27072"/>
  </w:style>
  <w:style w:type="paragraph" w:customStyle="1" w:styleId="2C93613CDD0440B1AC9B83211F52ABFD">
    <w:name w:val="2C93613CDD0440B1AC9B83211F52ABFD"/>
  </w:style>
  <w:style w:type="paragraph" w:customStyle="1" w:styleId="FAB8CCE966324573915BE5637F5CC214">
    <w:name w:val="FAB8CCE966324573915BE5637F5CC214"/>
  </w:style>
  <w:style w:type="paragraph" w:customStyle="1" w:styleId="3846C8FCB12942B3A87D5FD18FDF51EB">
    <w:name w:val="3846C8FCB12942B3A87D5FD18FDF51EB"/>
  </w:style>
  <w:style w:type="paragraph" w:customStyle="1" w:styleId="A804D89955C142669E9CE3D81CC50FB7">
    <w:name w:val="A804D89955C142669E9CE3D81CC50FB7"/>
  </w:style>
  <w:style w:type="paragraph" w:customStyle="1" w:styleId="3E305025F0684551A529ADA22F67605E">
    <w:name w:val="3E305025F0684551A529ADA22F67605E"/>
  </w:style>
  <w:style w:type="paragraph" w:customStyle="1" w:styleId="2EB4244D1CC740A6BDE46F4AEE1A0C2C">
    <w:name w:val="2EB4244D1CC740A6BDE46F4AEE1A0C2C"/>
  </w:style>
  <w:style w:type="paragraph" w:customStyle="1" w:styleId="D887DC64AE3743B1A80F4B0ABA63039C">
    <w:name w:val="D887DC64AE3743B1A80F4B0ABA63039C"/>
  </w:style>
  <w:style w:type="paragraph" w:customStyle="1" w:styleId="7523B1A41627409F97B638F11088574D">
    <w:name w:val="7523B1A41627409F97B638F11088574D"/>
  </w:style>
  <w:style w:type="paragraph" w:customStyle="1" w:styleId="0FC0368AFF394813A49050AB9B3341F8">
    <w:name w:val="0FC0368AFF394813A49050AB9B3341F8"/>
  </w:style>
  <w:style w:type="paragraph" w:customStyle="1" w:styleId="D74942A78541470A96BE6C7128999401">
    <w:name w:val="D74942A78541470A96BE6C7128999401"/>
  </w:style>
  <w:style w:type="paragraph" w:customStyle="1" w:styleId="697DF35B2FAB4027AD109294DAD43C17">
    <w:name w:val="697DF35B2FAB4027AD109294DAD43C17"/>
  </w:style>
  <w:style w:type="paragraph" w:customStyle="1" w:styleId="F19458C005BD4294A0116CAB9D3F85B8">
    <w:name w:val="F19458C005BD4294A0116CAB9D3F85B8"/>
  </w:style>
  <w:style w:type="paragraph" w:customStyle="1" w:styleId="B5AD67548FD647B8A823EE8A1F63463A">
    <w:name w:val="B5AD67548FD647B8A823EE8A1F63463A"/>
  </w:style>
  <w:style w:type="paragraph" w:customStyle="1" w:styleId="C7FCADFE71DA428F8A937CFC14964DA6">
    <w:name w:val="C7FCADFE71DA428F8A937CFC14964DA6"/>
  </w:style>
  <w:style w:type="paragraph" w:customStyle="1" w:styleId="E88D326B10CD4FE5808C7A9E2BB4C00F">
    <w:name w:val="E88D326B10CD4FE5808C7A9E2BB4C00F"/>
  </w:style>
  <w:style w:type="paragraph" w:customStyle="1" w:styleId="3DB4E94BB709430EAFB15A06DB516736">
    <w:name w:val="3DB4E94BB709430EAFB15A06DB516736"/>
  </w:style>
  <w:style w:type="paragraph" w:customStyle="1" w:styleId="5D8F0ABA96704066BD8B9B5DC96BBDB3">
    <w:name w:val="5D8F0ABA96704066BD8B9B5DC96BBDB3"/>
  </w:style>
  <w:style w:type="paragraph" w:customStyle="1" w:styleId="F48ACB8374E54578ACBD4D657CBAC8A3">
    <w:name w:val="F48ACB8374E54578ACBD4D657CBAC8A3"/>
  </w:style>
  <w:style w:type="paragraph" w:customStyle="1" w:styleId="F61A470ECA364882B969C88BCE52961F">
    <w:name w:val="F61A470ECA364882B969C88BCE5296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2023-01-19T00:00:00</PublishDate>
  <Abstract/>
  <CompanyAddress>Report auto generated in RShiny</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868938-E604-4EA9-ABAA-EB6F725656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719785-41DB-497D-8FFA-7B1B3149F899}">
  <ds:schemaRefs>
    <ds:schemaRef ds:uri="http://schemas.openxmlformats.org/officeDocument/2006/bibliography"/>
  </ds:schemaRefs>
</ds:datastoreItem>
</file>

<file path=customXml/itemProps4.xml><?xml version="1.0" encoding="utf-8"?>
<ds:datastoreItem xmlns:ds="http://schemas.openxmlformats.org/officeDocument/2006/customXml" ds:itemID="{6FD489FF-FFE7-44BE-B462-7E727C8F9EFE}">
  <ds:schemaRefs>
    <ds:schemaRef ds:uri="http://schemas.microsoft.com/office/2006/metadata/properties"/>
    <ds:schemaRef ds:uri="http://schemas.microsoft.com/office/infopath/2007/PartnerControls"/>
    <ds:schemaRef ds:uri="71af3243-3dd4-4a8d-8c0d-dd76da1f02a5"/>
  </ds:schemaRefs>
</ds:datastoreItem>
</file>

<file path=customXml/itemProps5.xml><?xml version="1.0" encoding="utf-8"?>
<ds:datastoreItem xmlns:ds="http://schemas.openxmlformats.org/officeDocument/2006/customXml" ds:itemID="{A9156ADB-39A6-409E-9C65-BC70BB0315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Business plan (Design).dotx</Template>
  <TotalTime>0</TotalTime>
  <Pages>7</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Retention Insights</dc:title>
  <dc:subject>With National Student Clearinghouse</dc:subject>
  <dc:creator/>
  <cp:keywords/>
  <dc:description/>
  <cp:lastModifiedBy/>
  <cp:revision>1</cp:revision>
  <dcterms:created xsi:type="dcterms:W3CDTF">2023-01-19T19:35:00Z</dcterms:created>
  <dcterms:modified xsi:type="dcterms:W3CDTF">2023-01-26T16:44:45Z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